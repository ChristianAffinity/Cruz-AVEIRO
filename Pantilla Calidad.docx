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819" w14:textId="1A90AEB6" w:rsidR="002E538F" w:rsidRDefault="002E538F" w:rsidP="002E538F">
      <w:pPr>
        <w:jc w:val="center"/>
        <w:rPr>
          <w:rFonts w:ascii="Cambria" w:hAnsi="Cambria"/>
          <w:b/>
          <w:sz w:val="52"/>
          <w:szCs w:val="52"/>
          <w:lang w:val="es-ES"/>
        </w:rPr>
      </w:pPr>
      <w:r w:rsidRPr="00E76151">
        <w:rPr>
          <w:rFonts w:ascii="Cambria" w:hAnsi="Cambria"/>
          <w:b/>
          <w:sz w:val="52"/>
          <w:szCs w:val="52"/>
          <w:lang w:val="es-ES"/>
        </w:rPr>
        <w:t>C</w:t>
      </w:r>
      <w:r>
        <w:rPr>
          <w:rFonts w:ascii="Cambria" w:hAnsi="Cambria"/>
          <w:b/>
          <w:sz w:val="52"/>
          <w:szCs w:val="52"/>
          <w:lang w:val="es-ES"/>
        </w:rPr>
        <w:t>RUZ DE LEDS</w:t>
      </w:r>
      <w:r w:rsidR="00107BC9">
        <w:rPr>
          <w:rFonts w:ascii="Cambria" w:hAnsi="Cambria"/>
          <w:b/>
          <w:sz w:val="52"/>
          <w:szCs w:val="52"/>
          <w:lang w:val="es-ES"/>
        </w:rPr>
        <w:t xml:space="preserve"> </w:t>
      </w:r>
    </w:p>
    <w:p w14:paraId="40B8EDB2" w14:textId="77777777" w:rsidR="002E538F" w:rsidRDefault="002E538F" w:rsidP="002E538F">
      <w:pPr>
        <w:jc w:val="center"/>
        <w:rPr>
          <w:rFonts w:ascii="Cambria" w:hAnsi="Cambria"/>
          <w:b/>
          <w:sz w:val="52"/>
          <w:szCs w:val="52"/>
          <w:lang w:val="es-ES"/>
        </w:rPr>
      </w:pPr>
    </w:p>
    <w:p w14:paraId="11838DD3" w14:textId="77777777" w:rsidR="002E538F" w:rsidRDefault="002E538F" w:rsidP="002E538F">
      <w:pPr>
        <w:jc w:val="center"/>
        <w:rPr>
          <w:rFonts w:ascii="Cambria" w:hAnsi="Cambria"/>
          <w:b/>
          <w:sz w:val="52"/>
          <w:szCs w:val="52"/>
          <w:lang w:val="es-ES"/>
        </w:rPr>
      </w:pPr>
      <w:r>
        <w:rPr>
          <w:rFonts w:ascii="Cambria" w:hAnsi="Cambria"/>
          <w:b/>
          <w:noProof/>
          <w:sz w:val="52"/>
          <w:szCs w:val="52"/>
          <w:lang w:val="es-ES" w:eastAsia="es-ES"/>
        </w:rPr>
        <w:drawing>
          <wp:inline distT="0" distB="0" distL="0" distR="0" wp14:anchorId="24CAFEFA" wp14:editId="1AA4940A">
            <wp:extent cx="1982958" cy="1009650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Color-Posit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379" cy="10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880D" w14:textId="77777777" w:rsidR="00E76151" w:rsidRDefault="00E76151" w:rsidP="00E76151">
      <w:pPr>
        <w:pStyle w:val="Ttulo1"/>
        <w:spacing w:before="0"/>
        <w:ind w:right="29"/>
        <w:jc w:val="center"/>
        <w:rPr>
          <w:sz w:val="24"/>
          <w:szCs w:val="24"/>
          <w:lang w:val="es-ES"/>
        </w:rPr>
      </w:pPr>
    </w:p>
    <w:p w14:paraId="204467F7" w14:textId="77777777" w:rsidR="00E76151" w:rsidRDefault="00E76151" w:rsidP="00E76151">
      <w:pPr>
        <w:rPr>
          <w:lang w:val="es-ES"/>
        </w:rPr>
      </w:pPr>
    </w:p>
    <w:p w14:paraId="7B553157" w14:textId="77777777" w:rsidR="00E76151" w:rsidRDefault="00E76151" w:rsidP="00E76151">
      <w:pPr>
        <w:jc w:val="center"/>
        <w:rPr>
          <w:rFonts w:ascii="Cambria" w:hAnsi="Cambria"/>
          <w:b/>
          <w:sz w:val="52"/>
          <w:szCs w:val="52"/>
          <w:lang w:val="es-ES"/>
        </w:rPr>
      </w:pPr>
      <w:r w:rsidRPr="00E76151">
        <w:rPr>
          <w:rFonts w:ascii="Cambria" w:hAnsi="Cambria"/>
          <w:b/>
          <w:sz w:val="52"/>
          <w:szCs w:val="52"/>
          <w:lang w:val="es-ES"/>
        </w:rPr>
        <w:t>CONTROL DE CALIDAD</w:t>
      </w:r>
    </w:p>
    <w:p w14:paraId="0E52C2CE" w14:textId="77777777" w:rsidR="00330FB3" w:rsidRDefault="00330FB3" w:rsidP="00E76151">
      <w:pPr>
        <w:jc w:val="center"/>
        <w:rPr>
          <w:rFonts w:ascii="Cambria" w:hAnsi="Cambria"/>
          <w:b/>
          <w:sz w:val="52"/>
          <w:szCs w:val="52"/>
          <w:lang w:val="es-ES"/>
        </w:rPr>
      </w:pPr>
      <w:r>
        <w:rPr>
          <w:rFonts w:ascii="Cambria" w:hAnsi="Cambria"/>
          <w:b/>
          <w:sz w:val="52"/>
          <w:szCs w:val="52"/>
          <w:lang w:val="es-ES"/>
        </w:rPr>
        <w:t>F-G-0602</w:t>
      </w:r>
    </w:p>
    <w:p w14:paraId="18081767" w14:textId="77777777" w:rsidR="002E538F" w:rsidRDefault="002E538F" w:rsidP="00E76151">
      <w:pPr>
        <w:jc w:val="center"/>
        <w:rPr>
          <w:rFonts w:ascii="Cambria" w:hAnsi="Cambria"/>
          <w:b/>
          <w:sz w:val="52"/>
          <w:szCs w:val="52"/>
          <w:lang w:val="es-ES"/>
        </w:rPr>
      </w:pPr>
    </w:p>
    <w:p w14:paraId="09769799" w14:textId="77777777" w:rsidR="002E538F" w:rsidRPr="00E76151" w:rsidRDefault="002E538F" w:rsidP="00E76151">
      <w:pPr>
        <w:jc w:val="center"/>
        <w:rPr>
          <w:rFonts w:ascii="Cambria" w:hAnsi="Cambria"/>
          <w:b/>
          <w:sz w:val="52"/>
          <w:szCs w:val="52"/>
          <w:lang w:val="es-ES"/>
        </w:rPr>
      </w:pPr>
    </w:p>
    <w:p w14:paraId="25A27F82" w14:textId="77777777" w:rsidR="00E76151" w:rsidRDefault="002E538F" w:rsidP="00E76151">
      <w:pPr>
        <w:jc w:val="center"/>
        <w:rPr>
          <w:b/>
          <w:sz w:val="20"/>
          <w:szCs w:val="2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6D00798" wp14:editId="65C02264">
            <wp:extent cx="1403777" cy="1504950"/>
            <wp:effectExtent l="63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07850" cy="150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16F43DCF" wp14:editId="32F3DBC2">
            <wp:extent cx="3561451" cy="2514600"/>
            <wp:effectExtent l="0" t="0" r="127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979" cy="252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572C" w14:textId="77777777" w:rsidR="002E538F" w:rsidRDefault="002E538F" w:rsidP="00E76151">
      <w:pPr>
        <w:jc w:val="center"/>
        <w:rPr>
          <w:b/>
          <w:sz w:val="72"/>
          <w:szCs w:val="72"/>
          <w:lang w:val="es-ES"/>
        </w:rPr>
      </w:pPr>
    </w:p>
    <w:p w14:paraId="02D70EA0" w14:textId="77777777" w:rsidR="002E538F" w:rsidRDefault="00E76151" w:rsidP="00E76151">
      <w:pPr>
        <w:jc w:val="center"/>
        <w:rPr>
          <w:b/>
          <w:sz w:val="72"/>
          <w:szCs w:val="72"/>
          <w:lang w:val="es-ES"/>
        </w:rPr>
      </w:pPr>
      <w:r>
        <w:rPr>
          <w:b/>
          <w:noProof/>
          <w:sz w:val="72"/>
          <w:szCs w:val="72"/>
          <w:lang w:val="es-ES" w:eastAsia="es-ES"/>
        </w:rPr>
        <w:drawing>
          <wp:inline distT="0" distB="0" distL="0" distR="0" wp14:anchorId="504265BC" wp14:editId="1E45C959">
            <wp:extent cx="3543300" cy="5429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C939" w14:textId="77777777" w:rsidR="00E76151" w:rsidRPr="00E76151" w:rsidRDefault="00E76151" w:rsidP="00E76151">
      <w:pPr>
        <w:jc w:val="center"/>
        <w:rPr>
          <w:rFonts w:cs="Arial"/>
          <w:b/>
          <w:kern w:val="32"/>
          <w:sz w:val="72"/>
          <w:szCs w:val="72"/>
          <w:lang w:val="es-ES"/>
        </w:rPr>
      </w:pPr>
      <w:r w:rsidRPr="00E76151">
        <w:rPr>
          <w:b/>
          <w:sz w:val="72"/>
          <w:szCs w:val="72"/>
          <w:lang w:val="es-ES"/>
        </w:rPr>
        <w:br w:type="page"/>
      </w:r>
    </w:p>
    <w:p w14:paraId="65ADB736" w14:textId="50AADCDE" w:rsidR="004C23E6" w:rsidRDefault="00381003" w:rsidP="00721D20">
      <w:pPr>
        <w:pStyle w:val="Ttulo1"/>
        <w:spacing w:before="0"/>
        <w:ind w:right="29"/>
        <w:rPr>
          <w:sz w:val="24"/>
          <w:szCs w:val="24"/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565AE64F" wp14:editId="3AE77581">
            <wp:simplePos x="0" y="0"/>
            <wp:positionH relativeFrom="column">
              <wp:posOffset>-28575</wp:posOffset>
            </wp:positionH>
            <wp:positionV relativeFrom="paragraph">
              <wp:posOffset>142875</wp:posOffset>
            </wp:positionV>
            <wp:extent cx="1932940" cy="7054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3276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764A0BF5" wp14:editId="35720016">
            <wp:simplePos x="0" y="0"/>
            <wp:positionH relativeFrom="column">
              <wp:posOffset>4604385</wp:posOffset>
            </wp:positionH>
            <wp:positionV relativeFrom="paragraph">
              <wp:posOffset>-342265</wp:posOffset>
            </wp:positionV>
            <wp:extent cx="1301115" cy="1301115"/>
            <wp:effectExtent l="0" t="0" r="0" b="0"/>
            <wp:wrapNone/>
            <wp:docPr id="5" name="Imagen 5" descr="C:\Users\ADE\Pictures\Oficina\Vario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E\Pictures\Oficina\Varios\imag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5E1D3" w14:textId="77777777" w:rsidR="00381003" w:rsidRDefault="00381003" w:rsidP="00721D20">
      <w:pPr>
        <w:pStyle w:val="Ttulo1"/>
        <w:spacing w:before="0"/>
        <w:ind w:right="29"/>
        <w:rPr>
          <w:sz w:val="24"/>
          <w:szCs w:val="24"/>
          <w:lang w:val="es-ES"/>
        </w:rPr>
      </w:pPr>
    </w:p>
    <w:p w14:paraId="75401BCF" w14:textId="77777777" w:rsidR="00381003" w:rsidRDefault="00381003" w:rsidP="00721D20">
      <w:pPr>
        <w:pStyle w:val="Ttulo1"/>
        <w:spacing w:before="0"/>
        <w:ind w:right="29"/>
        <w:rPr>
          <w:sz w:val="24"/>
          <w:szCs w:val="24"/>
          <w:lang w:val="es-ES"/>
        </w:rPr>
      </w:pPr>
    </w:p>
    <w:p w14:paraId="711B1843" w14:textId="77777777" w:rsidR="00381003" w:rsidRDefault="00381003" w:rsidP="00721D20">
      <w:pPr>
        <w:pStyle w:val="Ttulo1"/>
        <w:spacing w:before="0"/>
        <w:ind w:right="29"/>
        <w:rPr>
          <w:sz w:val="24"/>
          <w:szCs w:val="24"/>
          <w:lang w:val="es-ES"/>
        </w:rPr>
      </w:pPr>
    </w:p>
    <w:p w14:paraId="2B75EF98" w14:textId="45E8052B" w:rsidR="00407240" w:rsidRPr="00721D20" w:rsidRDefault="00C5240E" w:rsidP="00721D20">
      <w:pPr>
        <w:pStyle w:val="Ttulo1"/>
        <w:spacing w:before="0"/>
        <w:ind w:right="29"/>
        <w:rPr>
          <w:sz w:val="24"/>
          <w:szCs w:val="24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E6488F" wp14:editId="6C7A55F0">
                <wp:simplePos x="0" y="0"/>
                <wp:positionH relativeFrom="page">
                  <wp:posOffset>1781175</wp:posOffset>
                </wp:positionH>
                <wp:positionV relativeFrom="page">
                  <wp:posOffset>571500</wp:posOffset>
                </wp:positionV>
                <wp:extent cx="3461385" cy="31432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138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BC946" w14:textId="77777777" w:rsidR="009C2830" w:rsidRPr="003E2C79" w:rsidRDefault="009C2830" w:rsidP="00C2412E">
                            <w:pPr>
                              <w:jc w:val="center"/>
                              <w:rPr>
                                <w:rFonts w:ascii="Saliva" w:hAnsi="Saliva"/>
                                <w:b/>
                                <w:i/>
                                <w:sz w:val="28"/>
                                <w:szCs w:val="36"/>
                                <w:u w:val="single"/>
                                <w:lang w:val="es-ES"/>
                              </w:rPr>
                            </w:pPr>
                            <w:r w:rsidRPr="003E2C79">
                              <w:rPr>
                                <w:rFonts w:ascii="Saliva" w:hAnsi="Saliva"/>
                                <w:b/>
                                <w:i/>
                                <w:sz w:val="28"/>
                                <w:szCs w:val="36"/>
                                <w:u w:val="single"/>
                                <w:lang w:val="es-ES"/>
                              </w:rPr>
                              <w:t>CONTROL DE CALIDAD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6488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0.25pt;margin-top:45pt;width:272.55pt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" filled="f" stroked="f">
                <v:textbox style="mso-fit-shape-to-text:t">
                  <w:txbxContent>
                    <w:p w14:paraId="328BC946" w14:textId="77777777" w:rsidR="009C2830" w:rsidRPr="003E2C79" w:rsidRDefault="009C2830" w:rsidP="00C2412E">
                      <w:pPr>
                        <w:jc w:val="center"/>
                        <w:rPr>
                          <w:rFonts w:ascii="Saliva" w:hAnsi="Saliva"/>
                          <w:b/>
                          <w:i/>
                          <w:sz w:val="28"/>
                          <w:szCs w:val="36"/>
                          <w:u w:val="single"/>
                          <w:lang w:val="es-ES"/>
                        </w:rPr>
                      </w:pPr>
                      <w:r w:rsidRPr="003E2C79">
                        <w:rPr>
                          <w:rFonts w:ascii="Saliva" w:hAnsi="Saliva"/>
                          <w:b/>
                          <w:i/>
                          <w:sz w:val="28"/>
                          <w:szCs w:val="36"/>
                          <w:u w:val="single"/>
                          <w:lang w:val="es-ES"/>
                        </w:rPr>
                        <w:t>CONTROL DE CALIDAD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3FB6AC" wp14:editId="234FC046">
                <wp:simplePos x="0" y="0"/>
                <wp:positionH relativeFrom="page">
                  <wp:posOffset>882015</wp:posOffset>
                </wp:positionH>
                <wp:positionV relativeFrom="page">
                  <wp:posOffset>1126490</wp:posOffset>
                </wp:positionV>
                <wp:extent cx="1143000" cy="625475"/>
                <wp:effectExtent l="0" t="2540" r="0" b="317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86E58" w14:textId="6762B8FC" w:rsidR="009C2830" w:rsidRDefault="009C2830" w:rsidP="00453E0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none" lIns="36576" tIns="36576" rIns="36576" bIns="36576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FB6AC" id="Text Box 4" o:spid="_x0000_s1027" type="#_x0000_t202" style="position:absolute;margin-left:69.45pt;margin-top:88.7pt;width:90pt;height:49.2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" filled="f" stroked="f">
                <v:textbox style="mso-fit-shape-to-text:t" inset="2.88pt,2.88pt,2.88pt,2.88pt">
                  <w:txbxContent>
                    <w:p w14:paraId="41686E58" w14:textId="6762B8FC" w:rsidR="009C2830" w:rsidRDefault="009C2830" w:rsidP="00453E07">
                      <w:pPr>
                        <w:jc w:val="righ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aconcuadrcula"/>
        <w:tblW w:w="936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763"/>
        <w:gridCol w:w="66"/>
        <w:gridCol w:w="4534"/>
      </w:tblGrid>
      <w:tr w:rsidR="00CB47FD" w:rsidRPr="00127388" w14:paraId="3E4F0A88" w14:textId="77777777" w:rsidTr="00CB70EE">
        <w:trPr>
          <w:trHeight w:val="360"/>
        </w:trPr>
        <w:tc>
          <w:tcPr>
            <w:tcW w:w="5000" w:type="pct"/>
            <w:gridSpan w:val="3"/>
            <w:shd w:val="clear" w:color="auto" w:fill="C8D7DA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14:paraId="6675551C" w14:textId="77777777" w:rsidR="00CB47FD" w:rsidRPr="00127388" w:rsidRDefault="00C2412E" w:rsidP="00B72643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DATOS DEL EQUIPO</w:t>
            </w:r>
          </w:p>
        </w:tc>
      </w:tr>
      <w:tr w:rsidR="004567F4" w:rsidRPr="00127388" w14:paraId="47CEA4A0" w14:textId="77777777" w:rsidTr="00CB70EE">
        <w:trPr>
          <w:trHeight w:val="418"/>
        </w:trPr>
        <w:tc>
          <w:tcPr>
            <w:tcW w:w="2579" w:type="pct"/>
            <w:gridSpan w:val="2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7953EACE" w14:textId="77777777" w:rsidR="00CB47FD" w:rsidRPr="00127388" w:rsidRDefault="00C2412E" w:rsidP="00C5240E">
            <w:pPr>
              <w:rPr>
                <w:lang w:val="es-ES"/>
              </w:rPr>
            </w:pPr>
            <w:r>
              <w:rPr>
                <w:lang w:val="es-ES"/>
              </w:rPr>
              <w:t>Modelo</w:t>
            </w:r>
            <w:r w:rsidR="00CB47FD" w:rsidRPr="00127388">
              <w:rPr>
                <w:lang w:val="es-ES"/>
              </w:rPr>
              <w:t xml:space="preserve">: </w:t>
            </w:r>
            <w:r w:rsidR="00E605F3" w:rsidRPr="00127388">
              <w:rPr>
                <w:lang w:val="es-E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E605F3" w:rsidRPr="00127388">
              <w:rPr>
                <w:lang w:val="es-ES"/>
              </w:rPr>
              <w:instrText xml:space="preserve"> FORMTEXT </w:instrText>
            </w:r>
            <w:r w:rsidR="00E605F3" w:rsidRPr="00127388">
              <w:rPr>
                <w:lang w:val="es-ES"/>
              </w:rPr>
            </w:r>
            <w:r w:rsidR="00E605F3" w:rsidRPr="00127388">
              <w:rPr>
                <w:lang w:val="es-ES"/>
              </w:rPr>
              <w:fldChar w:fldCharType="separate"/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fldChar w:fldCharType="end"/>
            </w:r>
            <w:bookmarkEnd w:id="0"/>
          </w:p>
        </w:tc>
        <w:tc>
          <w:tcPr>
            <w:tcW w:w="2421" w:type="pct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2363D427" w14:textId="77777777" w:rsidR="00CB47FD" w:rsidRPr="00127388" w:rsidRDefault="00C2412E" w:rsidP="00C5240E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Fecha fabricación</w:t>
            </w:r>
            <w:r w:rsidR="00CB47FD" w:rsidRPr="00127388">
              <w:rPr>
                <w:lang w:val="es-ES"/>
              </w:rPr>
              <w:t xml:space="preserve">: </w:t>
            </w:r>
            <w:r w:rsidR="00E605F3" w:rsidRPr="00127388">
              <w:rPr>
                <w:lang w:val="es-E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E605F3" w:rsidRPr="00127388">
              <w:rPr>
                <w:lang w:val="es-ES"/>
              </w:rPr>
              <w:instrText xml:space="preserve"> FORMTEXT </w:instrText>
            </w:r>
            <w:r w:rsidR="00E605F3" w:rsidRPr="00127388">
              <w:rPr>
                <w:lang w:val="es-ES"/>
              </w:rPr>
            </w:r>
            <w:r w:rsidR="00E605F3" w:rsidRPr="00127388">
              <w:rPr>
                <w:lang w:val="es-ES"/>
              </w:rPr>
              <w:fldChar w:fldCharType="separate"/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fldChar w:fldCharType="end"/>
            </w:r>
            <w:bookmarkEnd w:id="1"/>
          </w:p>
        </w:tc>
      </w:tr>
      <w:tr w:rsidR="004567F4" w:rsidRPr="00127388" w14:paraId="59E5AA99" w14:textId="77777777" w:rsidTr="00CB70EE">
        <w:trPr>
          <w:trHeight w:val="418"/>
        </w:trPr>
        <w:tc>
          <w:tcPr>
            <w:tcW w:w="2579" w:type="pct"/>
            <w:gridSpan w:val="2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5D8E5A67" w14:textId="77777777" w:rsidR="00CB47FD" w:rsidRPr="00127388" w:rsidRDefault="00C2412E" w:rsidP="00C5240E">
            <w:pPr>
              <w:rPr>
                <w:lang w:val="es-ES"/>
              </w:rPr>
            </w:pPr>
            <w:r>
              <w:rPr>
                <w:lang w:val="es-ES"/>
              </w:rPr>
              <w:t>Denominación</w:t>
            </w:r>
            <w:r w:rsidR="00CB47FD" w:rsidRPr="00127388">
              <w:rPr>
                <w:lang w:val="es-ES"/>
              </w:rPr>
              <w:t xml:space="preserve">: </w:t>
            </w:r>
            <w:r w:rsidR="00E605F3" w:rsidRPr="00127388">
              <w:rPr>
                <w:lang w:val="es-E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E605F3" w:rsidRPr="00127388">
              <w:rPr>
                <w:lang w:val="es-ES"/>
              </w:rPr>
              <w:instrText xml:space="preserve"> FORMTEXT </w:instrText>
            </w:r>
            <w:r w:rsidR="00E605F3" w:rsidRPr="00127388">
              <w:rPr>
                <w:lang w:val="es-ES"/>
              </w:rPr>
            </w:r>
            <w:r w:rsidR="00E605F3" w:rsidRPr="00127388">
              <w:rPr>
                <w:lang w:val="es-ES"/>
              </w:rPr>
              <w:fldChar w:fldCharType="separate"/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fldChar w:fldCharType="end"/>
            </w:r>
            <w:bookmarkEnd w:id="2"/>
          </w:p>
        </w:tc>
        <w:tc>
          <w:tcPr>
            <w:tcW w:w="2421" w:type="pct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392EF7D0" w14:textId="77777777" w:rsidR="00CB47FD" w:rsidRPr="00127388" w:rsidRDefault="00C2412E" w:rsidP="00C5240E">
            <w:pPr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lang w:val="es-ES"/>
              </w:rPr>
              <w:t>Nº</w:t>
            </w:r>
            <w:proofErr w:type="spellEnd"/>
            <w:r>
              <w:rPr>
                <w:lang w:val="es-ES"/>
              </w:rPr>
              <w:t xml:space="preserve"> Serie</w:t>
            </w:r>
            <w:r w:rsidR="00CB47FD" w:rsidRPr="00127388">
              <w:rPr>
                <w:lang w:val="es-ES"/>
              </w:rPr>
              <w:t xml:space="preserve">: </w:t>
            </w:r>
            <w:r w:rsidR="00E605F3" w:rsidRPr="00127388">
              <w:rPr>
                <w:lang w:val="es-E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="00E605F3" w:rsidRPr="00127388">
              <w:rPr>
                <w:lang w:val="es-ES"/>
              </w:rPr>
              <w:instrText xml:space="preserve"> FORMTEXT </w:instrText>
            </w:r>
            <w:r w:rsidR="00E605F3" w:rsidRPr="00127388">
              <w:rPr>
                <w:lang w:val="es-ES"/>
              </w:rPr>
            </w:r>
            <w:r w:rsidR="00E605F3" w:rsidRPr="00127388">
              <w:rPr>
                <w:lang w:val="es-ES"/>
              </w:rPr>
              <w:fldChar w:fldCharType="separate"/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t> </w:t>
            </w:r>
            <w:r w:rsidR="00E605F3" w:rsidRPr="00127388">
              <w:rPr>
                <w:lang w:val="es-ES"/>
              </w:rPr>
              <w:fldChar w:fldCharType="end"/>
            </w:r>
            <w:bookmarkEnd w:id="3"/>
          </w:p>
        </w:tc>
      </w:tr>
      <w:tr w:rsidR="00CB47FD" w:rsidRPr="00127388" w14:paraId="40134A90" w14:textId="77777777" w:rsidTr="00CB70EE">
        <w:trPr>
          <w:trHeight w:val="259"/>
        </w:trPr>
        <w:tc>
          <w:tcPr>
            <w:tcW w:w="5000" w:type="pct"/>
            <w:gridSpan w:val="3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center"/>
          </w:tcPr>
          <w:p w14:paraId="5ACE86B9" w14:textId="77777777" w:rsidR="00CB47FD" w:rsidRPr="00127388" w:rsidRDefault="00C2412E" w:rsidP="00B24476">
            <w:pPr>
              <w:rPr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VERIFICACIÓN COMPLEMENTOS</w:t>
            </w:r>
            <w:r w:rsidR="00B24476">
              <w:rPr>
                <w:b/>
                <w:sz w:val="20"/>
                <w:szCs w:val="20"/>
                <w:lang w:val="es-ES"/>
              </w:rPr>
              <w:t xml:space="preserve">                                                                                                      </w:t>
            </w:r>
            <w:r w:rsidR="00B24476" w:rsidRPr="00B24476">
              <w:rPr>
                <w:sz w:val="24"/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4476" w:rsidRPr="00B24476">
              <w:rPr>
                <w:sz w:val="24"/>
                <w:lang w:val="es-ES"/>
              </w:rPr>
              <w:instrText xml:space="preserve"> FORMCHECKBOX </w:instrText>
            </w:r>
            <w:r w:rsidR="00004FCB">
              <w:rPr>
                <w:sz w:val="24"/>
                <w:lang w:val="es-ES"/>
              </w:rPr>
            </w:r>
            <w:r w:rsidR="00004FCB">
              <w:rPr>
                <w:sz w:val="24"/>
                <w:lang w:val="es-ES"/>
              </w:rPr>
              <w:fldChar w:fldCharType="separate"/>
            </w:r>
            <w:r w:rsidR="00B24476" w:rsidRPr="00B24476">
              <w:rPr>
                <w:sz w:val="24"/>
                <w:lang w:val="es-ES"/>
              </w:rPr>
              <w:fldChar w:fldCharType="end"/>
            </w:r>
          </w:p>
        </w:tc>
      </w:tr>
      <w:tr w:rsidR="00CB47FD" w:rsidRPr="00221934" w14:paraId="168C14A6" w14:textId="77777777" w:rsidTr="00CB70EE">
        <w:trPr>
          <w:trHeight w:val="576"/>
        </w:trPr>
        <w:tc>
          <w:tcPr>
            <w:tcW w:w="5000" w:type="pct"/>
            <w:gridSpan w:val="3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3F204A9B" w14:textId="13170694" w:rsidR="00C2412E" w:rsidRPr="00CC3A00" w:rsidRDefault="00CC3A00" w:rsidP="00F232F9">
            <w:pPr>
              <w:numPr>
                <w:ilvl w:val="0"/>
                <w:numId w:val="25"/>
              </w:numPr>
              <w:spacing w:before="240" w:after="120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end"/>
            </w:r>
            <w:bookmarkEnd w:id="4"/>
            <w:r w:rsidR="00CB47FD" w:rsidRPr="00127388">
              <w:rPr>
                <w:lang w:val="es-ES"/>
              </w:rPr>
              <w:t xml:space="preserve"> </w:t>
            </w:r>
            <w:r w:rsidR="00221934">
              <w:rPr>
                <w:lang w:val="es-ES"/>
              </w:rPr>
              <w:t>Carcasa.</w:t>
            </w:r>
            <w:r>
              <w:rPr>
                <w:lang w:val="es-ES"/>
              </w:rPr>
              <w:t xml:space="preserve">                                                                       </w:t>
            </w:r>
          </w:p>
          <w:p w14:paraId="5A840A4D" w14:textId="0E62AB40" w:rsidR="00E44A98" w:rsidRPr="005153D9" w:rsidRDefault="00C2412E" w:rsidP="002217D3">
            <w:pPr>
              <w:numPr>
                <w:ilvl w:val="0"/>
                <w:numId w:val="25"/>
              </w:numPr>
              <w:spacing w:after="240"/>
              <w:rPr>
                <w:lang w:val="es-ES"/>
              </w:rPr>
            </w:pPr>
            <w:r w:rsidRPr="00127388">
              <w:rPr>
                <w:lang w:val="es-E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388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127388">
              <w:rPr>
                <w:lang w:val="es-ES"/>
              </w:rPr>
              <w:fldChar w:fldCharType="end"/>
            </w:r>
            <w:r w:rsidRPr="00127388">
              <w:rPr>
                <w:lang w:val="es-ES"/>
              </w:rPr>
              <w:t xml:space="preserve"> </w:t>
            </w:r>
            <w:r w:rsidR="00221934">
              <w:rPr>
                <w:lang w:val="es-ES"/>
              </w:rPr>
              <w:t>Soporte</w:t>
            </w:r>
            <w:r w:rsidRPr="00127388">
              <w:rPr>
                <w:lang w:val="es-ES"/>
              </w:rPr>
              <w:t>.</w:t>
            </w:r>
          </w:p>
        </w:tc>
      </w:tr>
      <w:tr w:rsidR="00CB47FD" w:rsidRPr="00127388" w14:paraId="1AB5938A" w14:textId="77777777" w:rsidTr="00CB70EE">
        <w:trPr>
          <w:trHeight w:val="184"/>
        </w:trPr>
        <w:tc>
          <w:tcPr>
            <w:tcW w:w="5000" w:type="pct"/>
            <w:gridSpan w:val="3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center"/>
          </w:tcPr>
          <w:p w14:paraId="1700F4A1" w14:textId="77777777" w:rsidR="00CB47FD" w:rsidRPr="00127388" w:rsidRDefault="00C5240E" w:rsidP="00B24476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VERIFICACIÓN MECANICA</w:t>
            </w:r>
            <w:r w:rsidR="00B24476">
              <w:rPr>
                <w:b/>
                <w:sz w:val="20"/>
                <w:szCs w:val="20"/>
                <w:lang w:val="es-ES"/>
              </w:rPr>
              <w:t xml:space="preserve">                                                                                                                  </w:t>
            </w:r>
            <w:r w:rsidR="00B24476" w:rsidRPr="00B24476">
              <w:rPr>
                <w:sz w:val="24"/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4476" w:rsidRPr="00B24476">
              <w:rPr>
                <w:sz w:val="24"/>
                <w:lang w:val="es-ES"/>
              </w:rPr>
              <w:instrText xml:space="preserve"> FORMCHECKBOX </w:instrText>
            </w:r>
            <w:r w:rsidR="00004FCB">
              <w:rPr>
                <w:sz w:val="24"/>
                <w:lang w:val="es-ES"/>
              </w:rPr>
            </w:r>
            <w:r w:rsidR="00004FCB">
              <w:rPr>
                <w:sz w:val="24"/>
                <w:lang w:val="es-ES"/>
              </w:rPr>
              <w:fldChar w:fldCharType="separate"/>
            </w:r>
            <w:r w:rsidR="00B24476" w:rsidRPr="00B24476">
              <w:rPr>
                <w:sz w:val="24"/>
                <w:lang w:val="es-ES"/>
              </w:rPr>
              <w:fldChar w:fldCharType="end"/>
            </w:r>
          </w:p>
        </w:tc>
      </w:tr>
      <w:tr w:rsidR="00831731" w:rsidRPr="00831731" w14:paraId="23C77F4F" w14:textId="77777777" w:rsidTr="00CB70EE">
        <w:tc>
          <w:tcPr>
            <w:tcW w:w="2544" w:type="pct"/>
            <w:tcMar>
              <w:top w:w="58" w:type="dxa"/>
              <w:left w:w="86" w:type="dxa"/>
              <w:bottom w:w="43" w:type="dxa"/>
              <w:right w:w="86" w:type="dxa"/>
            </w:tcMar>
          </w:tcPr>
          <w:p w14:paraId="42E9E0CF" w14:textId="77777777" w:rsidR="00B24476" w:rsidRPr="00B24476" w:rsidRDefault="00B24476" w:rsidP="00B24476">
            <w:pPr>
              <w:pStyle w:val="Prrafodelista"/>
              <w:ind w:left="720"/>
              <w:rPr>
                <w:i/>
                <w:sz w:val="10"/>
                <w:szCs w:val="10"/>
                <w:lang w:val="es-ES"/>
              </w:rPr>
            </w:pPr>
          </w:p>
          <w:p w14:paraId="21625093" w14:textId="425ACC46" w:rsidR="00560D15" w:rsidRPr="00B24476" w:rsidRDefault="00560D15" w:rsidP="00DD676E">
            <w:pPr>
              <w:pStyle w:val="Prrafodelista"/>
              <w:numPr>
                <w:ilvl w:val="0"/>
                <w:numId w:val="26"/>
              </w:numPr>
              <w:rPr>
                <w:i/>
                <w:lang w:val="es-ES"/>
              </w:rPr>
            </w:pPr>
            <w:r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731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831731">
              <w:rPr>
                <w:lang w:val="es-ES"/>
              </w:rPr>
              <w:fldChar w:fldCharType="end"/>
            </w:r>
            <w:r w:rsidRPr="00831731">
              <w:rPr>
                <w:lang w:val="es-ES"/>
              </w:rPr>
              <w:t xml:space="preserve"> </w:t>
            </w:r>
            <w:r w:rsidR="00DD676E">
              <w:rPr>
                <w:lang w:val="es-ES"/>
              </w:rPr>
              <w:t>Soporte Pared</w:t>
            </w:r>
            <w:r w:rsidR="00B24476">
              <w:rPr>
                <w:lang w:val="es-ES"/>
              </w:rPr>
              <w:t>.</w:t>
            </w:r>
            <w:r w:rsidRPr="00831731">
              <w:rPr>
                <w:lang w:val="es-ES"/>
              </w:rPr>
              <w:t xml:space="preserve"> </w:t>
            </w:r>
          </w:p>
          <w:p w14:paraId="53B9D60B" w14:textId="77777777" w:rsidR="00831731" w:rsidRPr="00B24476" w:rsidRDefault="00831731" w:rsidP="00560D15">
            <w:pPr>
              <w:rPr>
                <w:i/>
                <w:lang w:val="es-ES"/>
              </w:rPr>
            </w:pPr>
          </w:p>
          <w:p w14:paraId="1B553825" w14:textId="77777777" w:rsidR="00B24476" w:rsidRPr="00CB70EE" w:rsidRDefault="00831731" w:rsidP="00DD676E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731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831731">
              <w:rPr>
                <w:lang w:val="es-ES"/>
              </w:rPr>
              <w:fldChar w:fldCharType="end"/>
            </w:r>
            <w:r w:rsidR="00DD676E">
              <w:rPr>
                <w:lang w:val="es-ES"/>
              </w:rPr>
              <w:t xml:space="preserve"> Color Carcasa</w:t>
            </w:r>
            <w:r w:rsidR="00B24476">
              <w:rPr>
                <w:lang w:val="es-ES"/>
              </w:rPr>
              <w:t>.</w:t>
            </w:r>
            <w:r w:rsidRPr="00831731">
              <w:rPr>
                <w:lang w:val="es-ES"/>
              </w:rPr>
              <w:t xml:space="preserve"> </w:t>
            </w:r>
          </w:p>
        </w:tc>
        <w:tc>
          <w:tcPr>
            <w:tcW w:w="2456" w:type="pct"/>
            <w:gridSpan w:val="2"/>
            <w:tcMar>
              <w:top w:w="58" w:type="dxa"/>
              <w:left w:w="86" w:type="dxa"/>
              <w:bottom w:w="43" w:type="dxa"/>
              <w:right w:w="86" w:type="dxa"/>
            </w:tcMar>
          </w:tcPr>
          <w:p w14:paraId="2F57963E" w14:textId="77777777" w:rsidR="00CB70EE" w:rsidRPr="00CB70EE" w:rsidRDefault="00CB70EE" w:rsidP="00CB70EE">
            <w:pPr>
              <w:pStyle w:val="Prrafodelista"/>
              <w:ind w:left="720"/>
              <w:rPr>
                <w:sz w:val="10"/>
                <w:szCs w:val="10"/>
                <w:lang w:val="es-ES"/>
              </w:rPr>
            </w:pPr>
          </w:p>
          <w:p w14:paraId="4E2BA835" w14:textId="77777777" w:rsidR="00CB70EE" w:rsidRDefault="00CB70EE" w:rsidP="00DD676E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731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831731">
              <w:rPr>
                <w:lang w:val="es-ES"/>
              </w:rPr>
              <w:fldChar w:fldCharType="end"/>
            </w:r>
            <w:r w:rsidR="00DD676E">
              <w:rPr>
                <w:lang w:val="es-ES"/>
              </w:rPr>
              <w:t xml:space="preserve"> Caja Electrónica</w:t>
            </w:r>
            <w:r>
              <w:rPr>
                <w:lang w:val="es-ES"/>
              </w:rPr>
              <w:t>.</w:t>
            </w:r>
          </w:p>
          <w:p w14:paraId="7BE0D15E" w14:textId="77777777" w:rsidR="00CB70EE" w:rsidRPr="00831731" w:rsidRDefault="00CB70EE" w:rsidP="00CB70EE">
            <w:pPr>
              <w:pStyle w:val="Prrafodelista"/>
              <w:ind w:left="720"/>
              <w:rPr>
                <w:lang w:val="es-ES"/>
              </w:rPr>
            </w:pPr>
          </w:p>
          <w:p w14:paraId="7ACCF45D" w14:textId="77777777" w:rsidR="00831731" w:rsidRPr="00CB70EE" w:rsidRDefault="00831731" w:rsidP="00902473">
            <w:pPr>
              <w:pStyle w:val="Prrafodelista"/>
              <w:ind w:left="720"/>
              <w:rPr>
                <w:sz w:val="10"/>
                <w:szCs w:val="10"/>
                <w:lang w:val="es-ES"/>
              </w:rPr>
            </w:pPr>
          </w:p>
        </w:tc>
      </w:tr>
      <w:tr w:rsidR="004567F4" w:rsidRPr="00B24476" w14:paraId="3CA53D91" w14:textId="77777777" w:rsidTr="00CB70EE">
        <w:trPr>
          <w:trHeight w:val="247"/>
        </w:trPr>
        <w:tc>
          <w:tcPr>
            <w:tcW w:w="5000" w:type="pct"/>
            <w:gridSpan w:val="3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center"/>
          </w:tcPr>
          <w:p w14:paraId="376BC65A" w14:textId="77777777" w:rsidR="004567F4" w:rsidRPr="00127388" w:rsidRDefault="00831731" w:rsidP="00B24476">
            <w:pPr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VERIFICACIÓN FUNCIONAL</w:t>
            </w:r>
            <w:r w:rsidR="00B24476">
              <w:rPr>
                <w:b/>
                <w:sz w:val="20"/>
                <w:szCs w:val="20"/>
                <w:lang w:val="es-ES"/>
              </w:rPr>
              <w:t xml:space="preserve">                                                                                                                </w:t>
            </w:r>
            <w:r w:rsidR="00B24476" w:rsidRPr="00B24476">
              <w:rPr>
                <w:sz w:val="24"/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4476" w:rsidRPr="00B24476">
              <w:rPr>
                <w:sz w:val="24"/>
                <w:lang w:val="es-ES"/>
              </w:rPr>
              <w:instrText xml:space="preserve"> FORMCHECKBOX </w:instrText>
            </w:r>
            <w:r w:rsidR="00004FCB">
              <w:rPr>
                <w:sz w:val="24"/>
                <w:lang w:val="es-ES"/>
              </w:rPr>
            </w:r>
            <w:r w:rsidR="00004FCB">
              <w:rPr>
                <w:sz w:val="24"/>
                <w:lang w:val="es-ES"/>
              </w:rPr>
              <w:fldChar w:fldCharType="separate"/>
            </w:r>
            <w:r w:rsidR="00B24476" w:rsidRPr="00B24476">
              <w:rPr>
                <w:sz w:val="24"/>
                <w:lang w:val="es-ES"/>
              </w:rPr>
              <w:fldChar w:fldCharType="end"/>
            </w:r>
          </w:p>
        </w:tc>
      </w:tr>
      <w:tr w:rsidR="00831731" w:rsidRPr="00DD676E" w14:paraId="77F13C2C" w14:textId="77777777" w:rsidTr="00CB70EE">
        <w:trPr>
          <w:trHeight w:val="247"/>
        </w:trPr>
        <w:tc>
          <w:tcPr>
            <w:tcW w:w="2544" w:type="pct"/>
            <w:tcMar>
              <w:top w:w="58" w:type="dxa"/>
              <w:left w:w="86" w:type="dxa"/>
              <w:bottom w:w="43" w:type="dxa"/>
              <w:right w:w="86" w:type="dxa"/>
            </w:tcMar>
          </w:tcPr>
          <w:p w14:paraId="2A37B978" w14:textId="77777777" w:rsidR="00B24476" w:rsidRPr="00B24476" w:rsidRDefault="00B24476" w:rsidP="00B24476">
            <w:pPr>
              <w:pStyle w:val="Prrafodelista"/>
              <w:ind w:left="720"/>
              <w:rPr>
                <w:sz w:val="10"/>
                <w:szCs w:val="10"/>
                <w:lang w:val="es-ES"/>
              </w:rPr>
            </w:pPr>
          </w:p>
          <w:p w14:paraId="36D3099C" w14:textId="77777777" w:rsidR="00831731" w:rsidRPr="00831731" w:rsidRDefault="00831731" w:rsidP="00902473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731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831731">
              <w:rPr>
                <w:lang w:val="es-ES"/>
              </w:rPr>
              <w:fldChar w:fldCharType="end"/>
            </w:r>
            <w:r w:rsidRPr="00831731">
              <w:rPr>
                <w:lang w:val="es-ES"/>
              </w:rPr>
              <w:t xml:space="preserve"> </w:t>
            </w:r>
            <w:r w:rsidR="00221934">
              <w:rPr>
                <w:lang w:val="es-ES"/>
              </w:rPr>
              <w:t>Animaciones</w:t>
            </w:r>
            <w:r w:rsidRPr="00831731">
              <w:rPr>
                <w:lang w:val="es-ES"/>
              </w:rPr>
              <w:t xml:space="preserve">. </w:t>
            </w:r>
            <w:r w:rsidR="00221934">
              <w:rPr>
                <w:lang w:val="es-ES"/>
              </w:rPr>
              <w:t xml:space="preserve"> </w:t>
            </w:r>
            <w:r w:rsidR="00DD676E">
              <w:rPr>
                <w:lang w:val="es-ES"/>
              </w:rPr>
              <w:t xml:space="preserve">         </w:t>
            </w:r>
          </w:p>
          <w:p w14:paraId="5924776B" w14:textId="77777777" w:rsidR="00831731" w:rsidRDefault="00831731" w:rsidP="00831731">
            <w:pPr>
              <w:rPr>
                <w:lang w:val="es-ES"/>
              </w:rPr>
            </w:pPr>
          </w:p>
          <w:p w14:paraId="27F6DFC2" w14:textId="77777777" w:rsidR="00A62FC2" w:rsidRDefault="00831731" w:rsidP="00A62FC2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731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831731">
              <w:rPr>
                <w:lang w:val="es-ES"/>
              </w:rPr>
              <w:fldChar w:fldCharType="end"/>
            </w:r>
            <w:r w:rsidRPr="00831731">
              <w:rPr>
                <w:lang w:val="es-ES"/>
              </w:rPr>
              <w:t xml:space="preserve"> </w:t>
            </w:r>
            <w:r w:rsidR="00221934">
              <w:rPr>
                <w:lang w:val="es-ES"/>
              </w:rPr>
              <w:t>Hora</w:t>
            </w:r>
            <w:r w:rsidRPr="00831731">
              <w:rPr>
                <w:lang w:val="es-ES"/>
              </w:rPr>
              <w:t xml:space="preserve">. </w:t>
            </w:r>
            <w:r w:rsidR="00DD676E">
              <w:rPr>
                <w:lang w:val="es-ES"/>
              </w:rPr>
              <w:t xml:space="preserve">       </w:t>
            </w:r>
          </w:p>
          <w:p w14:paraId="44F2E187" w14:textId="1A720C89" w:rsidR="00A62FC2" w:rsidRDefault="00A62FC2" w:rsidP="00A62FC2">
            <w:pPr>
              <w:pStyle w:val="Prrafodelista"/>
              <w:rPr>
                <w:lang w:val="es-ES"/>
              </w:rPr>
            </w:pPr>
          </w:p>
          <w:p w14:paraId="447341CC" w14:textId="5B558A45" w:rsidR="00B24476" w:rsidRPr="00F13276" w:rsidRDefault="00A62FC2" w:rsidP="00F13276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731"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 w:rsidRPr="00831731">
              <w:rPr>
                <w:lang w:val="es-ES"/>
              </w:rPr>
              <w:fldChar w:fldCharType="end"/>
            </w:r>
            <w:r w:rsidRPr="00831731">
              <w:rPr>
                <w:lang w:val="es-ES"/>
              </w:rPr>
              <w:t xml:space="preserve"> </w:t>
            </w:r>
            <w:r>
              <w:rPr>
                <w:lang w:val="es-ES"/>
              </w:rPr>
              <w:t>Control de Brillo.</w:t>
            </w:r>
            <w:r w:rsidR="00DD676E" w:rsidRPr="00F13276">
              <w:rPr>
                <w:lang w:val="es-ES"/>
              </w:rPr>
              <w:t xml:space="preserve">                </w:t>
            </w:r>
          </w:p>
        </w:tc>
        <w:tc>
          <w:tcPr>
            <w:tcW w:w="2456" w:type="pct"/>
            <w:gridSpan w:val="2"/>
            <w:tcMar>
              <w:top w:w="58" w:type="dxa"/>
              <w:left w:w="86" w:type="dxa"/>
              <w:bottom w:w="43" w:type="dxa"/>
              <w:right w:w="86" w:type="dxa"/>
            </w:tcMar>
          </w:tcPr>
          <w:p w14:paraId="14AFFB77" w14:textId="6C1F7BD5" w:rsidR="00831731" w:rsidRDefault="00DD676E" w:rsidP="00902473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731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831731">
              <w:rPr>
                <w:lang w:val="es-ES"/>
              </w:rPr>
              <w:fldChar w:fldCharType="end"/>
            </w:r>
            <w:r w:rsidRPr="00831731">
              <w:rPr>
                <w:lang w:val="es-ES"/>
              </w:rPr>
              <w:t xml:space="preserve"> </w:t>
            </w:r>
            <w:r>
              <w:rPr>
                <w:lang w:val="es-ES"/>
              </w:rPr>
              <w:t>Comunicación</w:t>
            </w:r>
            <w:r w:rsidR="002217D3">
              <w:rPr>
                <w:lang w:val="es-ES"/>
              </w:rPr>
              <w:t xml:space="preserve"> WI-FI</w:t>
            </w:r>
          </w:p>
          <w:p w14:paraId="3E4EBB3A" w14:textId="77777777" w:rsidR="00831731" w:rsidRDefault="00831731" w:rsidP="00831731">
            <w:pPr>
              <w:tabs>
                <w:tab w:val="left" w:pos="216"/>
              </w:tabs>
              <w:ind w:left="216"/>
              <w:rPr>
                <w:lang w:val="es-ES"/>
              </w:rPr>
            </w:pPr>
          </w:p>
          <w:p w14:paraId="6D718658" w14:textId="77777777" w:rsidR="00831731" w:rsidRPr="00127388" w:rsidRDefault="00DD676E" w:rsidP="00902473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 w:rsidRPr="00831731">
              <w:rPr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1731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831731">
              <w:rPr>
                <w:lang w:val="es-ES"/>
              </w:rPr>
              <w:fldChar w:fldCharType="end"/>
            </w:r>
            <w:r w:rsidRPr="00831731">
              <w:rPr>
                <w:lang w:val="es-ES"/>
              </w:rPr>
              <w:t xml:space="preserve"> </w:t>
            </w:r>
            <w:r>
              <w:rPr>
                <w:lang w:val="es-ES"/>
              </w:rPr>
              <w:t>Leds</w:t>
            </w:r>
            <w:r w:rsidR="00902473">
              <w:rPr>
                <w:lang w:val="es-ES"/>
              </w:rPr>
              <w:t>.</w:t>
            </w:r>
          </w:p>
          <w:p w14:paraId="373BDBD9" w14:textId="77777777" w:rsidR="00831731" w:rsidRDefault="00831731" w:rsidP="00DD676E">
            <w:pPr>
              <w:tabs>
                <w:tab w:val="left" w:pos="216"/>
              </w:tabs>
              <w:rPr>
                <w:lang w:val="es-ES"/>
              </w:rPr>
            </w:pPr>
          </w:p>
          <w:p w14:paraId="2B29A6D0" w14:textId="77777777" w:rsidR="00DD676E" w:rsidRPr="00831731" w:rsidRDefault="00DD676E" w:rsidP="00F13276">
            <w:pPr>
              <w:pStyle w:val="Prrafodelista"/>
              <w:ind w:left="720"/>
              <w:rPr>
                <w:lang w:val="es-ES"/>
              </w:rPr>
            </w:pPr>
          </w:p>
        </w:tc>
      </w:tr>
      <w:tr w:rsidR="004567F4" w:rsidRPr="00127388" w14:paraId="6076D9A3" w14:textId="77777777" w:rsidTr="00CB70EE">
        <w:tc>
          <w:tcPr>
            <w:tcW w:w="5000" w:type="pct"/>
            <w:gridSpan w:val="3"/>
            <w:shd w:val="clear" w:color="auto" w:fill="E6E6E6"/>
            <w:tcMar>
              <w:top w:w="43" w:type="dxa"/>
              <w:left w:w="86" w:type="dxa"/>
              <w:bottom w:w="29" w:type="dxa"/>
              <w:right w:w="86" w:type="dxa"/>
            </w:tcMar>
            <w:vAlign w:val="center"/>
          </w:tcPr>
          <w:p w14:paraId="7C9E502D" w14:textId="77777777" w:rsidR="004567F4" w:rsidRPr="00127388" w:rsidRDefault="00560D15" w:rsidP="00B24476">
            <w:pPr>
              <w:ind w:right="-5332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VERIFICACIÓN OPTICA</w:t>
            </w:r>
            <w:r w:rsidR="00B24476">
              <w:rPr>
                <w:b/>
                <w:sz w:val="20"/>
                <w:szCs w:val="20"/>
                <w:lang w:val="es-ES"/>
              </w:rPr>
              <w:t xml:space="preserve">                                                                                                                        </w:t>
            </w:r>
            <w:r w:rsidR="00B24476" w:rsidRPr="00B24476">
              <w:rPr>
                <w:sz w:val="24"/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4476" w:rsidRPr="00B24476">
              <w:rPr>
                <w:sz w:val="24"/>
                <w:lang w:val="es-ES"/>
              </w:rPr>
              <w:instrText xml:space="preserve"> FORMCHECKBOX </w:instrText>
            </w:r>
            <w:r w:rsidR="00004FCB">
              <w:rPr>
                <w:sz w:val="24"/>
                <w:lang w:val="es-ES"/>
              </w:rPr>
            </w:r>
            <w:r w:rsidR="00004FCB">
              <w:rPr>
                <w:sz w:val="24"/>
                <w:lang w:val="es-ES"/>
              </w:rPr>
              <w:fldChar w:fldCharType="separate"/>
            </w:r>
            <w:r w:rsidR="00B24476" w:rsidRPr="00B24476">
              <w:rPr>
                <w:sz w:val="24"/>
                <w:lang w:val="es-ES"/>
              </w:rPr>
              <w:fldChar w:fldCharType="end"/>
            </w:r>
          </w:p>
        </w:tc>
      </w:tr>
      <w:tr w:rsidR="00CB70EE" w:rsidRPr="00831731" w14:paraId="3FE1E254" w14:textId="77777777" w:rsidTr="00B25F3B">
        <w:trPr>
          <w:trHeight w:val="288"/>
        </w:trPr>
        <w:tc>
          <w:tcPr>
            <w:tcW w:w="2544" w:type="pct"/>
            <w:tcMar>
              <w:top w:w="36" w:type="dxa"/>
              <w:left w:w="86" w:type="dxa"/>
              <w:bottom w:w="36" w:type="dxa"/>
              <w:right w:w="86" w:type="dxa"/>
            </w:tcMar>
            <w:vAlign w:val="center"/>
          </w:tcPr>
          <w:p w14:paraId="4A8835D4" w14:textId="77777777" w:rsidR="00CB70EE" w:rsidRPr="00B24476" w:rsidRDefault="00CB70EE" w:rsidP="00B24476">
            <w:pPr>
              <w:pStyle w:val="Prrafodelista"/>
              <w:tabs>
                <w:tab w:val="left" w:pos="288"/>
              </w:tabs>
              <w:ind w:left="720" w:right="-5328"/>
              <w:rPr>
                <w:sz w:val="10"/>
                <w:szCs w:val="10"/>
                <w:lang w:val="es-ES"/>
              </w:rPr>
            </w:pPr>
          </w:p>
          <w:p w14:paraId="6685EA45" w14:textId="77777777" w:rsidR="00CB70EE" w:rsidRDefault="00CB70EE" w:rsidP="00560D15">
            <w:pPr>
              <w:pStyle w:val="Prrafodelista"/>
              <w:numPr>
                <w:ilvl w:val="0"/>
                <w:numId w:val="27"/>
              </w:numPr>
              <w:tabs>
                <w:tab w:val="left" w:pos="288"/>
              </w:tabs>
              <w:ind w:right="-5328"/>
              <w:rPr>
                <w:lang w:val="es-ES"/>
              </w:rPr>
            </w:pPr>
            <w:r>
              <w:rPr>
                <w:lang w:val="es-ES"/>
              </w:rPr>
              <w:t>Rayas y raspaduras……</w:t>
            </w:r>
            <w:bookmarkStart w:id="5" w:name="Check5"/>
            <w:r>
              <w:rPr>
                <w:lang w:val="es-ES"/>
              </w:rPr>
              <w:t>…</w:t>
            </w:r>
            <w:proofErr w:type="gramStart"/>
            <w:r>
              <w:rPr>
                <w:lang w:val="es-ES"/>
              </w:rPr>
              <w:t>…….</w:t>
            </w:r>
            <w:proofErr w:type="gramEnd"/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  <w:bookmarkEnd w:id="5"/>
            <w:r>
              <w:rPr>
                <w:lang w:val="es-ES"/>
              </w:rPr>
              <w:t xml:space="preserve">SI   /   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  <w:r>
              <w:rPr>
                <w:lang w:val="es-ES"/>
              </w:rPr>
              <w:t>NO</w:t>
            </w:r>
          </w:p>
          <w:p w14:paraId="3A793441" w14:textId="77777777" w:rsidR="00CB70EE" w:rsidRDefault="00CB70EE" w:rsidP="00560D15">
            <w:pPr>
              <w:pStyle w:val="Prrafodelista"/>
              <w:tabs>
                <w:tab w:val="left" w:pos="288"/>
              </w:tabs>
              <w:ind w:left="720" w:right="-5328"/>
              <w:rPr>
                <w:lang w:val="es-ES"/>
              </w:rPr>
            </w:pPr>
          </w:p>
          <w:p w14:paraId="56D67DA0" w14:textId="77777777" w:rsidR="00CB70EE" w:rsidRDefault="00CB70EE" w:rsidP="00221934">
            <w:pPr>
              <w:pStyle w:val="Prrafodelista"/>
              <w:numPr>
                <w:ilvl w:val="0"/>
                <w:numId w:val="27"/>
              </w:numPr>
              <w:tabs>
                <w:tab w:val="left" w:pos="288"/>
              </w:tabs>
              <w:ind w:right="-5328"/>
              <w:rPr>
                <w:lang w:val="es-ES"/>
              </w:rPr>
            </w:pPr>
            <w:r>
              <w:rPr>
                <w:lang w:val="es-ES"/>
              </w:rPr>
              <w:t>Color homogéneo</w:t>
            </w:r>
            <w:r w:rsidR="00221934">
              <w:rPr>
                <w:lang w:val="es-ES"/>
              </w:rPr>
              <w:t xml:space="preserve"> </w:t>
            </w:r>
            <w:proofErr w:type="gramStart"/>
            <w:r w:rsidR="00DC6C9D">
              <w:rPr>
                <w:lang w:val="es-ES"/>
              </w:rPr>
              <w:t>Leds…</w:t>
            </w:r>
            <w:r w:rsidR="005657CF">
              <w:rPr>
                <w:lang w:val="es-ES"/>
              </w:rPr>
              <w:t>.</w:t>
            </w:r>
            <w:proofErr w:type="gramEnd"/>
            <w:r>
              <w:rPr>
                <w:lang w:val="es-ES"/>
              </w:rPr>
              <w:t>……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  <w:r>
              <w:rPr>
                <w:lang w:val="es-ES"/>
              </w:rPr>
              <w:t xml:space="preserve">SI   /   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  <w:r>
              <w:rPr>
                <w:lang w:val="es-ES"/>
              </w:rPr>
              <w:t>NO</w:t>
            </w:r>
          </w:p>
          <w:p w14:paraId="7D9E3F0F" w14:textId="77777777" w:rsidR="00CB70EE" w:rsidRPr="00560D15" w:rsidRDefault="00CB70EE" w:rsidP="00560D15">
            <w:pPr>
              <w:pStyle w:val="Prrafodelista"/>
              <w:rPr>
                <w:lang w:val="es-ES"/>
              </w:rPr>
            </w:pPr>
          </w:p>
          <w:p w14:paraId="3AE61DC8" w14:textId="0EDE7C9D" w:rsidR="00CB70EE" w:rsidRDefault="00902473" w:rsidP="008C655E">
            <w:pPr>
              <w:pStyle w:val="Prrafodelista"/>
              <w:numPr>
                <w:ilvl w:val="0"/>
                <w:numId w:val="27"/>
              </w:numPr>
              <w:tabs>
                <w:tab w:val="left" w:pos="288"/>
              </w:tabs>
              <w:ind w:right="-5328"/>
              <w:rPr>
                <w:lang w:val="es-ES"/>
              </w:rPr>
            </w:pPr>
            <w:r>
              <w:rPr>
                <w:lang w:val="es-ES"/>
              </w:rPr>
              <w:t xml:space="preserve">Hora </w:t>
            </w:r>
            <w:proofErr w:type="gramStart"/>
            <w:r w:rsidR="00CB70EE">
              <w:rPr>
                <w:lang w:val="es-ES"/>
              </w:rPr>
              <w:t>correcta</w:t>
            </w:r>
            <w:r w:rsidR="008C655E">
              <w:rPr>
                <w:lang w:val="es-ES"/>
              </w:rPr>
              <w:t>…</w:t>
            </w:r>
            <w:r w:rsidR="00CB70EE">
              <w:rPr>
                <w:lang w:val="es-ES"/>
              </w:rPr>
              <w:t>.</w:t>
            </w:r>
            <w:proofErr w:type="gramEnd"/>
            <w:r w:rsidR="00CB70EE"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70EE" w:rsidRPr="00560D15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="00CB70EE" w:rsidRPr="00560D15">
              <w:rPr>
                <w:lang w:val="es-ES"/>
              </w:rPr>
              <w:fldChar w:fldCharType="end"/>
            </w:r>
            <w:r w:rsidR="00CB70EE">
              <w:rPr>
                <w:lang w:val="es-ES"/>
              </w:rPr>
              <w:t xml:space="preserve">SI   /   </w:t>
            </w:r>
            <w:r w:rsidR="00CB70EE"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70EE" w:rsidRPr="00560D15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="00CB70EE" w:rsidRPr="00560D15">
              <w:rPr>
                <w:lang w:val="es-ES"/>
              </w:rPr>
              <w:fldChar w:fldCharType="end"/>
            </w:r>
            <w:r w:rsidR="00CB70EE">
              <w:rPr>
                <w:lang w:val="es-ES"/>
              </w:rPr>
              <w:t>NO</w:t>
            </w:r>
          </w:p>
          <w:p w14:paraId="29115AE6" w14:textId="77777777" w:rsidR="00CB70EE" w:rsidRPr="00560D15" w:rsidRDefault="00CB70EE" w:rsidP="00560D15">
            <w:pPr>
              <w:tabs>
                <w:tab w:val="left" w:pos="288"/>
              </w:tabs>
              <w:ind w:right="-5328"/>
              <w:rPr>
                <w:lang w:val="es-ES"/>
              </w:rPr>
            </w:pPr>
          </w:p>
        </w:tc>
        <w:tc>
          <w:tcPr>
            <w:tcW w:w="2456" w:type="pct"/>
            <w:gridSpan w:val="2"/>
          </w:tcPr>
          <w:p w14:paraId="19D8E9D9" w14:textId="54D35CC3" w:rsidR="00CB70EE" w:rsidRDefault="00CB70EE" w:rsidP="00B518FE">
            <w:pPr>
              <w:pStyle w:val="Prrafodelista"/>
              <w:numPr>
                <w:ilvl w:val="0"/>
                <w:numId w:val="27"/>
              </w:numPr>
              <w:tabs>
                <w:tab w:val="left" w:pos="288"/>
              </w:tabs>
              <w:spacing w:before="240"/>
              <w:ind w:right="-5328"/>
              <w:rPr>
                <w:lang w:val="es-ES"/>
              </w:rPr>
            </w:pPr>
            <w:r>
              <w:rPr>
                <w:lang w:val="es-ES"/>
              </w:rPr>
              <w:t xml:space="preserve">Etiqueta </w:t>
            </w:r>
            <w:proofErr w:type="spellStart"/>
            <w:r w:rsidR="00902473">
              <w:rPr>
                <w:lang w:val="es-ES"/>
              </w:rPr>
              <w:t>Nº</w:t>
            </w:r>
            <w:proofErr w:type="spellEnd"/>
            <w:r w:rsidR="00902473">
              <w:rPr>
                <w:lang w:val="es-ES"/>
              </w:rPr>
              <w:t xml:space="preserve"> de serie</w:t>
            </w:r>
            <w:r w:rsidR="00C72170">
              <w:rPr>
                <w:lang w:val="es-ES"/>
              </w:rPr>
              <w:t xml:space="preserve"> </w:t>
            </w:r>
            <w:r w:rsidR="00B25F3B">
              <w:rPr>
                <w:lang w:val="es-ES"/>
              </w:rPr>
              <w:t>equipo…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  <w:r w:rsidRPr="00560D15">
              <w:rPr>
                <w:lang w:val="es-ES"/>
              </w:rPr>
              <w:t xml:space="preserve">SI   /   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  <w:r w:rsidRPr="00560D15">
              <w:rPr>
                <w:lang w:val="es-ES"/>
              </w:rPr>
              <w:t>NO</w:t>
            </w:r>
          </w:p>
          <w:p w14:paraId="05A95F6F" w14:textId="77777777" w:rsidR="00CB70EE" w:rsidRPr="00B25F3B" w:rsidRDefault="00CB70EE" w:rsidP="00B25F3B">
            <w:pPr>
              <w:rPr>
                <w:lang w:val="es-ES"/>
              </w:rPr>
            </w:pPr>
          </w:p>
          <w:p w14:paraId="4DBED667" w14:textId="77777777" w:rsidR="00C72170" w:rsidRDefault="00C72170" w:rsidP="00B25F3B">
            <w:pPr>
              <w:pStyle w:val="Prrafodelista"/>
              <w:numPr>
                <w:ilvl w:val="0"/>
                <w:numId w:val="27"/>
              </w:numPr>
              <w:tabs>
                <w:tab w:val="left" w:pos="288"/>
              </w:tabs>
              <w:ind w:right="-5328"/>
              <w:rPr>
                <w:lang w:val="es-ES"/>
              </w:rPr>
            </w:pPr>
            <w:r>
              <w:rPr>
                <w:lang w:val="es-ES"/>
              </w:rPr>
              <w:t xml:space="preserve">Etiqueta </w:t>
            </w:r>
            <w:proofErr w:type="spellStart"/>
            <w:r>
              <w:rPr>
                <w:lang w:val="es-ES"/>
              </w:rPr>
              <w:t>Nº</w:t>
            </w:r>
            <w:proofErr w:type="spellEnd"/>
            <w:r>
              <w:rPr>
                <w:lang w:val="es-ES"/>
              </w:rPr>
              <w:t xml:space="preserve"> de serie piezas …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  <w:r w:rsidRPr="00560D15">
              <w:rPr>
                <w:lang w:val="es-ES"/>
              </w:rPr>
              <w:t xml:space="preserve">SI   /   </w:t>
            </w:r>
            <w:r w:rsidRPr="00560D15">
              <w:rPr>
                <w:lang w:val="es-E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D15">
              <w:rPr>
                <w:lang w:val="es-ES"/>
              </w:rPr>
              <w:instrText xml:space="preserve"> FORMCHECKBOX </w:instrText>
            </w:r>
            <w:r w:rsidR="00004FCB">
              <w:rPr>
                <w:lang w:val="es-ES"/>
              </w:rPr>
            </w:r>
            <w:r w:rsidR="00004FCB">
              <w:rPr>
                <w:lang w:val="es-ES"/>
              </w:rPr>
              <w:fldChar w:fldCharType="separate"/>
            </w:r>
            <w:r w:rsidRPr="00560D15">
              <w:rPr>
                <w:lang w:val="es-ES"/>
              </w:rPr>
              <w:fldChar w:fldCharType="end"/>
            </w:r>
            <w:r w:rsidRPr="00560D15">
              <w:rPr>
                <w:lang w:val="es-ES"/>
              </w:rPr>
              <w:t>NO</w:t>
            </w:r>
          </w:p>
          <w:p w14:paraId="2D340649" w14:textId="77777777" w:rsidR="00CB70EE" w:rsidRPr="00B24476" w:rsidRDefault="00CB70EE" w:rsidP="00B25F3B">
            <w:pPr>
              <w:pStyle w:val="Prrafodelista"/>
              <w:tabs>
                <w:tab w:val="left" w:pos="288"/>
              </w:tabs>
              <w:ind w:left="720" w:right="-5328"/>
              <w:rPr>
                <w:sz w:val="10"/>
                <w:szCs w:val="10"/>
                <w:lang w:val="es-ES"/>
              </w:rPr>
            </w:pPr>
          </w:p>
        </w:tc>
      </w:tr>
      <w:tr w:rsidR="009A66FC" w:rsidRPr="00CB70EE" w14:paraId="4662DD41" w14:textId="77777777" w:rsidTr="009A66FC">
        <w:tc>
          <w:tcPr>
            <w:tcW w:w="5000" w:type="pct"/>
            <w:gridSpan w:val="3"/>
            <w:shd w:val="clear" w:color="auto" w:fill="E6E6E6"/>
            <w:tcMar>
              <w:top w:w="58" w:type="dxa"/>
              <w:left w:w="86" w:type="dxa"/>
              <w:bottom w:w="43" w:type="dxa"/>
              <w:right w:w="86" w:type="dxa"/>
            </w:tcMar>
            <w:vAlign w:val="bottom"/>
          </w:tcPr>
          <w:p w14:paraId="57B4991D" w14:textId="77777777" w:rsidR="009A66FC" w:rsidRPr="00127388" w:rsidRDefault="009A66FC" w:rsidP="009A66FC">
            <w:pPr>
              <w:tabs>
                <w:tab w:val="left" w:pos="216"/>
              </w:tabs>
              <w:ind w:left="216" w:right="-5332"/>
              <w:rPr>
                <w:lang w:val="es-ES"/>
              </w:rPr>
            </w:pPr>
          </w:p>
        </w:tc>
      </w:tr>
      <w:tr w:rsidR="00560D15" w:rsidRPr="005F38EE" w14:paraId="6F85BF52" w14:textId="77777777" w:rsidTr="009A66FC">
        <w:trPr>
          <w:trHeight w:val="628"/>
        </w:trPr>
        <w:tc>
          <w:tcPr>
            <w:tcW w:w="5000" w:type="pct"/>
            <w:gridSpan w:val="3"/>
            <w:tcMar>
              <w:top w:w="43" w:type="dxa"/>
              <w:left w:w="86" w:type="dxa"/>
              <w:bottom w:w="29" w:type="dxa"/>
              <w:right w:w="86" w:type="dxa"/>
            </w:tcMar>
            <w:vAlign w:val="center"/>
          </w:tcPr>
          <w:p w14:paraId="59CED9C8" w14:textId="77777777" w:rsidR="00560D15" w:rsidRPr="009A66FC" w:rsidRDefault="00CB70EE" w:rsidP="009A66FC">
            <w:pPr>
              <w:ind w:right="-5332"/>
              <w:rPr>
                <w:b/>
                <w:i/>
                <w:sz w:val="22"/>
                <w:szCs w:val="20"/>
                <w:lang w:val="es-ES"/>
              </w:rPr>
            </w:pPr>
            <w:r w:rsidRPr="009A66FC">
              <w:rPr>
                <w:b/>
                <w:i/>
                <w:sz w:val="22"/>
                <w:szCs w:val="20"/>
                <w:lang w:val="es-ES"/>
              </w:rPr>
              <w:t xml:space="preserve">Este equipo ha superado las pruebas y controles de calidad </w:t>
            </w:r>
            <w:r w:rsidR="009A66FC" w:rsidRPr="009A66FC">
              <w:rPr>
                <w:b/>
                <w:i/>
                <w:sz w:val="22"/>
                <w:szCs w:val="20"/>
                <w:lang w:val="es-ES"/>
              </w:rPr>
              <w:t xml:space="preserve">para su </w:t>
            </w:r>
            <w:r w:rsidR="009A66FC">
              <w:rPr>
                <w:b/>
                <w:i/>
                <w:sz w:val="22"/>
                <w:szCs w:val="20"/>
                <w:lang w:val="es-ES"/>
              </w:rPr>
              <w:t>suministro</w:t>
            </w:r>
          </w:p>
        </w:tc>
      </w:tr>
      <w:tr w:rsidR="00560D15" w:rsidRPr="00831731" w14:paraId="00A65BD3" w14:textId="77777777" w:rsidTr="00CB70EE">
        <w:tc>
          <w:tcPr>
            <w:tcW w:w="5000" w:type="pct"/>
            <w:gridSpan w:val="3"/>
            <w:shd w:val="clear" w:color="auto" w:fill="E6E6E6"/>
            <w:tcMar>
              <w:top w:w="58" w:type="dxa"/>
              <w:left w:w="86" w:type="dxa"/>
              <w:bottom w:w="43" w:type="dxa"/>
              <w:right w:w="86" w:type="dxa"/>
            </w:tcMar>
            <w:vAlign w:val="bottom"/>
          </w:tcPr>
          <w:p w14:paraId="79099BAE" w14:textId="77777777" w:rsidR="00560D15" w:rsidRPr="009A66FC" w:rsidRDefault="00CB70EE" w:rsidP="000F3B2D">
            <w:pPr>
              <w:ind w:right="-5332"/>
              <w:rPr>
                <w:i/>
                <w:u w:val="single"/>
                <w:lang w:val="es-ES"/>
              </w:rPr>
            </w:pPr>
            <w:r w:rsidRPr="009A66FC">
              <w:rPr>
                <w:b/>
                <w:i/>
                <w:sz w:val="20"/>
                <w:szCs w:val="20"/>
                <w:u w:val="single"/>
                <w:lang w:val="es-ES"/>
              </w:rPr>
              <w:t xml:space="preserve">Fdo.: Responsable Calidad    </w:t>
            </w:r>
          </w:p>
        </w:tc>
      </w:tr>
      <w:tr w:rsidR="00CB70EE" w:rsidRPr="00CB70EE" w14:paraId="1E5451B4" w14:textId="77777777" w:rsidTr="00CB70EE">
        <w:trPr>
          <w:trHeight w:val="807"/>
        </w:trPr>
        <w:tc>
          <w:tcPr>
            <w:tcW w:w="5000" w:type="pct"/>
            <w:gridSpan w:val="3"/>
            <w:tcMar>
              <w:top w:w="43" w:type="dxa"/>
              <w:left w:w="86" w:type="dxa"/>
              <w:bottom w:w="29" w:type="dxa"/>
              <w:right w:w="86" w:type="dxa"/>
            </w:tcMar>
          </w:tcPr>
          <w:p w14:paraId="091D59A4" w14:textId="77777777" w:rsidR="00CB70EE" w:rsidRDefault="00CB70EE" w:rsidP="00240F8F">
            <w:pPr>
              <w:ind w:right="-5332"/>
              <w:rPr>
                <w:b/>
                <w:sz w:val="20"/>
                <w:szCs w:val="20"/>
                <w:lang w:val="es-ES"/>
              </w:rPr>
            </w:pPr>
          </w:p>
          <w:p w14:paraId="46048D98" w14:textId="77777777" w:rsidR="005F38EE" w:rsidRDefault="005F38EE" w:rsidP="00240F8F">
            <w:pPr>
              <w:ind w:right="-5332"/>
              <w:rPr>
                <w:b/>
                <w:sz w:val="20"/>
                <w:szCs w:val="20"/>
                <w:lang w:val="es-ES"/>
              </w:rPr>
            </w:pPr>
          </w:p>
          <w:p w14:paraId="37B8DB38" w14:textId="77777777" w:rsidR="005F38EE" w:rsidRDefault="005F38EE" w:rsidP="00240F8F">
            <w:pPr>
              <w:ind w:right="-5332"/>
              <w:rPr>
                <w:b/>
                <w:sz w:val="20"/>
                <w:szCs w:val="20"/>
                <w:lang w:val="es-ES"/>
              </w:rPr>
            </w:pPr>
          </w:p>
          <w:p w14:paraId="49BED127" w14:textId="77777777" w:rsidR="005F38EE" w:rsidRDefault="005F38EE" w:rsidP="00240F8F">
            <w:pPr>
              <w:ind w:right="-5332"/>
              <w:rPr>
                <w:b/>
                <w:sz w:val="20"/>
                <w:szCs w:val="20"/>
                <w:lang w:val="es-ES"/>
              </w:rPr>
            </w:pPr>
          </w:p>
          <w:p w14:paraId="386AAEE4" w14:textId="77777777" w:rsidR="005F38EE" w:rsidRDefault="005F38EE" w:rsidP="00240F8F">
            <w:pPr>
              <w:ind w:right="-5332"/>
              <w:rPr>
                <w:b/>
                <w:sz w:val="20"/>
                <w:szCs w:val="20"/>
                <w:lang w:val="es-ES"/>
              </w:rPr>
            </w:pPr>
          </w:p>
          <w:p w14:paraId="6FC445FB" w14:textId="77777777" w:rsidR="005F38EE" w:rsidRDefault="005F38EE" w:rsidP="00240F8F">
            <w:pPr>
              <w:ind w:right="-5332"/>
              <w:rPr>
                <w:b/>
                <w:sz w:val="20"/>
                <w:szCs w:val="20"/>
                <w:lang w:val="es-ES"/>
              </w:rPr>
            </w:pPr>
          </w:p>
          <w:p w14:paraId="57BD9043" w14:textId="77777777" w:rsidR="005F38EE" w:rsidRPr="00127388" w:rsidRDefault="005F38EE" w:rsidP="00240F8F">
            <w:pPr>
              <w:ind w:right="-5332"/>
              <w:rPr>
                <w:b/>
                <w:sz w:val="20"/>
                <w:szCs w:val="20"/>
                <w:lang w:val="es-ES"/>
              </w:rPr>
            </w:pPr>
          </w:p>
        </w:tc>
      </w:tr>
    </w:tbl>
    <w:tbl>
      <w:tblPr>
        <w:tblW w:w="94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"/>
        <w:gridCol w:w="2997"/>
        <w:gridCol w:w="460"/>
        <w:gridCol w:w="217"/>
        <w:gridCol w:w="181"/>
        <w:gridCol w:w="469"/>
        <w:gridCol w:w="300"/>
        <w:gridCol w:w="199"/>
        <w:gridCol w:w="2947"/>
        <w:gridCol w:w="460"/>
        <w:gridCol w:w="398"/>
        <w:gridCol w:w="469"/>
      </w:tblGrid>
      <w:tr w:rsidR="006F7DFC" w:rsidRPr="005F38EE" w14:paraId="59DD9C57" w14:textId="77777777" w:rsidTr="006F7DFC">
        <w:trPr>
          <w:trHeight w:val="314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F276E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73E9" w14:textId="77777777" w:rsidR="006F7DFC" w:rsidRPr="005F38EE" w:rsidRDefault="006F7DFC" w:rsidP="006F7DFC">
            <w:pPr>
              <w:rPr>
                <w:rFonts w:cs="Arial"/>
                <w:b/>
                <w:bCs/>
                <w:sz w:val="24"/>
                <w:lang w:val="es-ES" w:eastAsia="es-ES"/>
              </w:rPr>
            </w:pPr>
            <w:r w:rsidRPr="005F38EE">
              <w:rPr>
                <w:rFonts w:cs="Arial"/>
                <w:b/>
                <w:bCs/>
                <w:sz w:val="24"/>
                <w:lang w:val="es-ES" w:eastAsia="es-ES"/>
              </w:rPr>
              <w:t xml:space="preserve">CONTROL VERIFICACIÓN </w:t>
            </w:r>
            <w:r w:rsidR="00B86FE3" w:rsidRPr="005F38EE">
              <w:rPr>
                <w:rFonts w:cs="Arial"/>
                <w:b/>
                <w:bCs/>
                <w:sz w:val="24"/>
                <w:lang w:val="es-ES" w:eastAsia="es-ES"/>
              </w:rPr>
              <w:t xml:space="preserve">MONTAJE DE </w:t>
            </w:r>
            <w:r w:rsidRPr="005F38EE">
              <w:rPr>
                <w:rFonts w:cs="Arial"/>
                <w:b/>
                <w:bCs/>
                <w:sz w:val="24"/>
                <w:lang w:val="es-ES" w:eastAsia="es-ES"/>
              </w:rPr>
              <w:t>CRUCES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3A063" w14:textId="77777777" w:rsidR="006F7DFC" w:rsidRPr="005F38EE" w:rsidRDefault="006F7DFC" w:rsidP="006F7DFC">
            <w:pPr>
              <w:rPr>
                <w:rFonts w:cs="Arial"/>
                <w:b/>
                <w:bCs/>
                <w:sz w:val="24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E1A3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04CD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A1D77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34C6" w14:textId="77777777" w:rsidR="006F7DFC" w:rsidRPr="005F38EE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5F38EE">
              <w:rPr>
                <w:rFonts w:cs="Arial"/>
                <w:noProof/>
                <w:sz w:val="20"/>
                <w:szCs w:val="20"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 wp14:anchorId="45900476" wp14:editId="41080433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1581150" cy="409575"/>
                  <wp:effectExtent l="0" t="0" r="0" b="9525"/>
                  <wp:wrapNone/>
                  <wp:docPr id="2085" name="Imagen 20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" name="1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280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7"/>
            </w:tblGrid>
            <w:tr w:rsidR="006F7DFC" w:rsidRPr="005F38EE" w14:paraId="519AA9D1" w14:textId="77777777" w:rsidTr="006F7DFC">
              <w:trPr>
                <w:trHeight w:val="314"/>
                <w:tblCellSpacing w:w="0" w:type="dxa"/>
              </w:trPr>
              <w:tc>
                <w:tcPr>
                  <w:tcW w:w="2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A61E7" w14:textId="77777777" w:rsidR="006F7DFC" w:rsidRPr="005F38EE" w:rsidRDefault="006F7DFC" w:rsidP="006F7DFC">
                  <w:pPr>
                    <w:rPr>
                      <w:rFonts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14:paraId="35719B08" w14:textId="77777777" w:rsidR="006F7DFC" w:rsidRPr="005F38EE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4F28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95C8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1B35" w14:textId="77777777" w:rsidR="006F7DFC" w:rsidRPr="005F38EE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</w:tr>
      <w:tr w:rsidR="006F7DFC" w:rsidRPr="006F7DFC" w14:paraId="4D6A9437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39883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AA70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CODIGO: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6427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8015C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146B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193A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7D11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DB74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C8A8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B4DD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6857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</w:tr>
      <w:tr w:rsidR="006F7DFC" w:rsidRPr="006F7DFC" w14:paraId="3B4BED07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4EE2E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946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FECHA: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085F8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05888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204A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08A48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A600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E3089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8A5C6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8B00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5252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</w:tr>
      <w:tr w:rsidR="006F7DFC" w:rsidRPr="006F7DFC" w14:paraId="32859F83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10C31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AE28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NUMERO SERIE: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F2633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3B21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E6191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1C5D5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1ACC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3FA92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9F2A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C5ED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13BB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</w:tr>
      <w:tr w:rsidR="006F7DFC" w:rsidRPr="006F7DFC" w14:paraId="06283987" w14:textId="77777777" w:rsidTr="006F7DFC">
        <w:trPr>
          <w:trHeight w:val="164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2F5E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70DA1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A338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6AFD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16F56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00CB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061AF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4CD2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FCA64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1759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93EF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</w:tr>
      <w:tr w:rsidR="006F7DFC" w:rsidRPr="006F7DFC" w14:paraId="3D4E60D8" w14:textId="77777777" w:rsidTr="006F7DFC">
        <w:trPr>
          <w:trHeight w:val="26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3B3B4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81DB0D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CHAPA CENTRAL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2BD79B0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N.A.</w:t>
            </w:r>
          </w:p>
        </w:tc>
        <w:tc>
          <w:tcPr>
            <w:tcW w:w="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20100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MO</w:t>
            </w:r>
          </w:p>
        </w:tc>
        <w:tc>
          <w:tcPr>
            <w:tcW w:w="469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D08FC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O.K.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E76EE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53199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single" w:sz="8" w:space="0" w:color="auto"/>
              <w:left w:val="single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5C89B5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CPU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1BB766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N.A.</w:t>
            </w:r>
          </w:p>
        </w:tc>
        <w:tc>
          <w:tcPr>
            <w:tcW w:w="3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7AB4F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MO</w:t>
            </w:r>
          </w:p>
        </w:tc>
        <w:tc>
          <w:tcPr>
            <w:tcW w:w="469" w:type="dxa"/>
            <w:tcBorders>
              <w:top w:val="single" w:sz="8" w:space="0" w:color="auto"/>
              <w:left w:val="dotted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3B4DE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O.K.</w:t>
            </w:r>
          </w:p>
        </w:tc>
      </w:tr>
      <w:tr w:rsidR="006F7DFC" w:rsidRPr="006F7DFC" w14:paraId="5E62FBE0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2128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A81D" w14:textId="77777777" w:rsidR="006F7DFC" w:rsidRPr="006F7DFC" w:rsidRDefault="00DC6C9D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Sujeción</w:t>
            </w:r>
            <w:r w:rsidR="006F7DFC" w:rsidRPr="006F7DFC">
              <w:rPr>
                <w:rFonts w:cs="Arial"/>
                <w:sz w:val="20"/>
                <w:szCs w:val="20"/>
                <w:lang w:val="es-ES" w:eastAsia="es-ES"/>
              </w:rPr>
              <w:t xml:space="preserve"> torretas de 20mm correcta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3D4E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4788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FDC4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AAD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00D04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F3F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Cables Sonda Temperatura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6C2C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8BBFC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090E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5F38EE" w14:paraId="64EA3099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AF0C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1DB3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Conexión correcta ramales (cortocircuitos…)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3AA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84F0B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372F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C5FE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526E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FF6E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Cable Datos CPU a regleta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0503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92D10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2AB16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6F7DFC" w14:paraId="5B955FD7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753F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2AA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 xml:space="preserve">Colocación correcta losas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6504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50DF7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58975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7275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2CA4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68F8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Cable alimentación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C05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FD58A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0017A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6F7DFC" w14:paraId="2A11E2CE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8FA1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C2C5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 xml:space="preserve">Numeración de las losas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CAA5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8AF5EF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8B13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02AF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E8EA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1DB8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Revisión general cableado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E4FA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90916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E68A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5F38EE" w14:paraId="76F56DA6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B04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A3E1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 xml:space="preserve">Doblar tira pin </w:t>
            </w:r>
            <w:r w:rsidR="00DC6C9D" w:rsidRPr="006F7DFC">
              <w:rPr>
                <w:rFonts w:cs="Arial"/>
                <w:sz w:val="20"/>
                <w:szCs w:val="20"/>
                <w:lang w:val="es-ES" w:eastAsia="es-ES"/>
              </w:rPr>
              <w:t>Jumper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D3E3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9B3E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7C2A4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F4FA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D0E22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1D1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Conectores bien insertados y fijados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0D64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78FD7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61520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6F7DFC" w14:paraId="5E9D8BAD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C716A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CFF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Comprobación cableado fuentes (polaridad…)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21A0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3BF2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84FAF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5C3FB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C3662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26A8" w14:textId="77777777" w:rsid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 xml:space="preserve">Configuración y funcionamiento </w:t>
            </w:r>
          </w:p>
          <w:p w14:paraId="7C5ABD1D" w14:textId="77777777" w:rsidR="00DC6C9D" w:rsidRPr="006F7DFC" w:rsidRDefault="00DC6C9D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>
              <w:rPr>
                <w:rFonts w:cs="Arial"/>
                <w:sz w:val="20"/>
                <w:szCs w:val="20"/>
                <w:lang w:val="es-ES" w:eastAsia="es-ES"/>
              </w:rPr>
              <w:t>WIFI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09AE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E33B3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22B8E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6F7DFC" w14:paraId="3F576A83" w14:textId="77777777" w:rsidTr="006F7DFC">
        <w:trPr>
          <w:trHeight w:val="26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44250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E86F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Centradores bien colocados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96FC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9FEEA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27C8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F626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0F7C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CF4E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B336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1EA38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34ABF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</w:tr>
      <w:tr w:rsidR="006F7DFC" w:rsidRPr="006F7DFC" w14:paraId="6BA9C38C" w14:textId="77777777" w:rsidTr="006F7DFC">
        <w:trPr>
          <w:trHeight w:val="26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F75D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611C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Comprobar tuercas y arandelas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3D1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5BE53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3529E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5306C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F5B7A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32A9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Comprobaciones Finales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1540FB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N.A.</w:t>
            </w:r>
          </w:p>
        </w:tc>
        <w:tc>
          <w:tcPr>
            <w:tcW w:w="3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AB0E1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MO</w:t>
            </w:r>
          </w:p>
        </w:tc>
        <w:tc>
          <w:tcPr>
            <w:tcW w:w="469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07D75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O.K.</w:t>
            </w:r>
          </w:p>
        </w:tc>
      </w:tr>
      <w:tr w:rsidR="006F7DFC" w:rsidRPr="006F7DFC" w14:paraId="02056007" w14:textId="77777777" w:rsidTr="004F7C64">
        <w:trPr>
          <w:trHeight w:val="26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FCE17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52287D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ALIMENTACIÓN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E81EF8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N.A.</w:t>
            </w:r>
          </w:p>
        </w:tc>
        <w:tc>
          <w:tcPr>
            <w:tcW w:w="39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90EF2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MO</w:t>
            </w:r>
          </w:p>
        </w:tc>
        <w:tc>
          <w:tcPr>
            <w:tcW w:w="469" w:type="dxa"/>
            <w:tcBorders>
              <w:top w:val="single" w:sz="8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F47AF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proofErr w:type="gramStart"/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O.K</w:t>
            </w:r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DE262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B353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5C61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Comprobación Masa datos-torreta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DE4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689AF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CDF76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5F38EE" w14:paraId="4E724F21" w14:textId="77777777" w:rsidTr="004F7C64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9BD3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B8BC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Cable tierra entre fuentes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CEED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930A4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BD58D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C511F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0F65E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4167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Datos- funciona con un cable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1CA4E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B13E4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6C78D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6F7DFC" w14:paraId="4EA6C269" w14:textId="77777777" w:rsidTr="006F7DFC">
        <w:trPr>
          <w:trHeight w:val="26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275D7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6C36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Cable tierra a chasis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0273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5BD6A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03CFF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EEA6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01698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9937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Centradores del mismo color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B537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5B77A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C9B83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5F38EE" w14:paraId="4C95F098" w14:textId="77777777" w:rsidTr="006F7DFC">
        <w:trPr>
          <w:trHeight w:val="26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1D78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70F0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Regleta bien insertada y sujeta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9A34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D8FC4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101A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7CDE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B2DDC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B2943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ACF1A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D12A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255B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</w:tr>
      <w:tr w:rsidR="006F7DFC" w:rsidRPr="006F7DFC" w14:paraId="718DE35F" w14:textId="77777777" w:rsidTr="006F7DFC">
        <w:trPr>
          <w:trHeight w:val="26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BDD92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0887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Terminales bien insertados en regleta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D864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15AC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38391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B2945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FC81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single" w:sz="8" w:space="0" w:color="auto"/>
              <w:left w:val="single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15C2CC" w14:textId="77777777" w:rsidR="006F7DFC" w:rsidRPr="006F7DFC" w:rsidRDefault="006F7DFC" w:rsidP="006F7DFC">
            <w:pPr>
              <w:rPr>
                <w:rFonts w:cs="Arial"/>
                <w:b/>
                <w:bCs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20"/>
                <w:szCs w:val="20"/>
                <w:lang w:val="es-ES" w:eastAsia="es-ES"/>
              </w:rPr>
              <w:t>PRUEBA 3 DIAS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EDECF17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N.A.</w:t>
            </w:r>
          </w:p>
        </w:tc>
        <w:tc>
          <w:tcPr>
            <w:tcW w:w="3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B465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MO</w:t>
            </w:r>
          </w:p>
        </w:tc>
        <w:tc>
          <w:tcPr>
            <w:tcW w:w="469" w:type="dxa"/>
            <w:tcBorders>
              <w:top w:val="single" w:sz="8" w:space="0" w:color="auto"/>
              <w:left w:val="dotted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45716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sz w:val="16"/>
                <w:szCs w:val="16"/>
                <w:lang w:val="es-ES" w:eastAsia="es-ES"/>
              </w:rPr>
              <w:t>O.K.</w:t>
            </w:r>
          </w:p>
        </w:tc>
      </w:tr>
      <w:tr w:rsidR="006F7DFC" w:rsidRPr="005F38EE" w14:paraId="3B24F604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A16E" w14:textId="77777777" w:rsidR="006F7DFC" w:rsidRPr="006F7DFC" w:rsidRDefault="006F7DFC" w:rsidP="006F7DFC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E4C8" w14:textId="77777777" w:rsidR="006F7DFC" w:rsidRPr="006F7DFC" w:rsidRDefault="00DC6C9D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Sujeción</w:t>
            </w:r>
            <w:r w:rsidR="006F7DFC" w:rsidRPr="006F7DFC">
              <w:rPr>
                <w:rFonts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6F7DFC" w:rsidRPr="006F7DFC">
              <w:rPr>
                <w:rFonts w:cs="Arial"/>
                <w:sz w:val="20"/>
                <w:szCs w:val="20"/>
                <w:lang w:val="es-ES" w:eastAsia="es-ES"/>
              </w:rPr>
              <w:t>WiFi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B52F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18E76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31C2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1BD4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39B4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963D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Visualizar todos led encendidos (TESTEO)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E9911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32B7E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8669A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5F38EE" w14:paraId="2784F8D9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C9A7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C91C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 xml:space="preserve">Alimentación </w:t>
            </w:r>
            <w:proofErr w:type="spellStart"/>
            <w:r w:rsidRPr="006F7DFC">
              <w:rPr>
                <w:rFonts w:cs="Arial"/>
                <w:sz w:val="20"/>
                <w:szCs w:val="20"/>
                <w:lang w:val="es-ES" w:eastAsia="es-ES"/>
              </w:rPr>
              <w:t>WiFi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0EE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2F563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C8A4B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222FB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EFD2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0FD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Visualización de fecha y hora actualizada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D963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597D5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EC3A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6F7DFC" w14:paraId="383B7F06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5721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4C9A" w14:textId="77777777" w:rsidR="00B86FE3" w:rsidRDefault="006F7DFC" w:rsidP="00B86FE3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 xml:space="preserve">Cable RJ45 </w:t>
            </w:r>
            <w:proofErr w:type="spellStart"/>
            <w:r w:rsidRPr="006F7DFC">
              <w:rPr>
                <w:rFonts w:cs="Arial"/>
                <w:sz w:val="20"/>
                <w:szCs w:val="20"/>
                <w:lang w:val="es-ES" w:eastAsia="es-ES"/>
              </w:rPr>
              <w:t>WiFi</w:t>
            </w:r>
            <w:proofErr w:type="spellEnd"/>
            <w:r w:rsidRPr="006F7DFC">
              <w:rPr>
                <w:rFonts w:cs="Arial"/>
                <w:sz w:val="20"/>
                <w:szCs w:val="20"/>
                <w:lang w:val="es-ES" w:eastAsia="es-ES"/>
              </w:rPr>
              <w:t>-</w:t>
            </w:r>
            <w:r w:rsidR="00B86FE3">
              <w:rPr>
                <w:rFonts w:cs="Arial"/>
                <w:sz w:val="20"/>
                <w:szCs w:val="20"/>
                <w:lang w:val="es-ES" w:eastAsia="es-ES"/>
              </w:rPr>
              <w:t>HDRAM</w:t>
            </w:r>
          </w:p>
          <w:p w14:paraId="5F3991F3" w14:textId="77777777" w:rsidR="006F7DFC" w:rsidRPr="006F7DFC" w:rsidRDefault="006F7DFC" w:rsidP="00B86FE3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colocado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0798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36C6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B1AA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5E04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9CE3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9DB5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Visualización de Temperatura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228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ADBCB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F03A4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6F7DFC" w14:paraId="2BE4383A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D7DA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BBC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Ramales sujetos con brida a torreta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DB18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5E47C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B4ECC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ADB92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6CCC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9239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Provocar Vibraciones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4C75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DD5F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4808B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6F7DFC" w14:paraId="12FC1118" w14:textId="77777777" w:rsidTr="006F7DFC">
        <w:trPr>
          <w:trHeight w:val="26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DD9EA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E5D5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Ramales de alimentación igual longitud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1816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3D990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E2D6D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6658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01D35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2890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Visualización niveles de brillo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D988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AF93E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8A5C4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5F38EE" w14:paraId="03CD5871" w14:textId="77777777" w:rsidTr="006F7DFC">
        <w:trPr>
          <w:trHeight w:val="253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884BB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F0EC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F524C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E8CE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ED58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1FE2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15EA" w14:textId="77777777" w:rsidR="006F7DFC" w:rsidRPr="006F7DFC" w:rsidRDefault="006F7DFC" w:rsidP="006F7DFC">
            <w:pPr>
              <w:rPr>
                <w:rFonts w:ascii="Times New Roman" w:hAnsi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9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92AA" w14:textId="77777777" w:rsidR="006F7DFC" w:rsidRPr="006F7DFC" w:rsidRDefault="000236BF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>
              <w:rPr>
                <w:rFonts w:cs="Arial"/>
                <w:sz w:val="20"/>
                <w:szCs w:val="20"/>
                <w:lang w:val="es-ES" w:eastAsia="es-ES"/>
              </w:rPr>
              <w:t>Visualizar animació</w:t>
            </w:r>
            <w:r w:rsidR="006F7DFC" w:rsidRPr="006F7DFC">
              <w:rPr>
                <w:rFonts w:cs="Arial"/>
                <w:sz w:val="20"/>
                <w:szCs w:val="20"/>
                <w:lang w:val="es-ES" w:eastAsia="es-ES"/>
              </w:rPr>
              <w:t>n correcta con carcasa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69BC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6334D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B014B" w14:textId="77777777" w:rsidR="006F7DFC" w:rsidRPr="006F7DFC" w:rsidRDefault="006F7DFC" w:rsidP="006F7DFC">
            <w:pPr>
              <w:rPr>
                <w:rFonts w:cs="Arial"/>
                <w:sz w:val="20"/>
                <w:szCs w:val="20"/>
                <w:lang w:val="es-ES" w:eastAsia="es-ES"/>
              </w:rPr>
            </w:pPr>
            <w:r w:rsidRPr="006F7DFC">
              <w:rPr>
                <w:rFonts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6F7DFC" w:rsidRPr="006F7DFC" w14:paraId="17C44E7F" w14:textId="77777777" w:rsidTr="006F7DFC">
        <w:trPr>
          <w:gridAfter w:val="8"/>
          <w:wAfter w:w="5423" w:type="dxa"/>
          <w:trHeight w:val="255"/>
        </w:trPr>
        <w:tc>
          <w:tcPr>
            <w:tcW w:w="4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69162" w14:textId="77777777" w:rsidR="006F7DFC" w:rsidRPr="006F7DFC" w:rsidRDefault="006F7DFC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  <w:t>N.A. = no aplicable.</w:t>
            </w:r>
          </w:p>
        </w:tc>
      </w:tr>
      <w:tr w:rsidR="006F7DFC" w:rsidRPr="006F7DFC" w14:paraId="74AE7F7F" w14:textId="77777777" w:rsidTr="006F7DFC">
        <w:trPr>
          <w:gridAfter w:val="8"/>
          <w:wAfter w:w="5423" w:type="dxa"/>
          <w:trHeight w:val="255"/>
        </w:trPr>
        <w:tc>
          <w:tcPr>
            <w:tcW w:w="4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41535" w14:textId="77777777" w:rsidR="006F7DFC" w:rsidRPr="006F7DFC" w:rsidRDefault="006F7DFC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  <w:t>MO = modificado</w:t>
            </w:r>
          </w:p>
        </w:tc>
      </w:tr>
      <w:tr w:rsidR="006F7DFC" w:rsidRPr="006F7DFC" w14:paraId="704CCEB0" w14:textId="77777777" w:rsidTr="006F7DFC">
        <w:trPr>
          <w:gridAfter w:val="8"/>
          <w:wAfter w:w="5423" w:type="dxa"/>
          <w:trHeight w:val="255"/>
        </w:trPr>
        <w:tc>
          <w:tcPr>
            <w:tcW w:w="4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E24E5" w14:textId="77777777" w:rsidR="006F7DFC" w:rsidRDefault="006F7DFC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  <w:r w:rsidRPr="006F7DFC"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  <w:t>O.K. = verificado correcto</w:t>
            </w:r>
          </w:p>
          <w:p w14:paraId="67BA4579" w14:textId="77777777" w:rsidR="00B86FE3" w:rsidRDefault="00B86FE3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70081C74" w14:textId="77777777" w:rsidR="00B86FE3" w:rsidRDefault="00B86FE3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023884C2" w14:textId="77777777" w:rsidR="00B86FE3" w:rsidRDefault="00B86FE3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4D49A845" w14:textId="77777777" w:rsidR="004F7C64" w:rsidRDefault="004F7C64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1DC935D7" w14:textId="77777777" w:rsidR="004F7C64" w:rsidRDefault="004F7C64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4B232A42" w14:textId="77777777" w:rsidR="004F7C64" w:rsidRDefault="004F7C64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1F1905D0" w14:textId="77777777" w:rsidR="004F7C64" w:rsidRDefault="004F7C64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1E00BC41" w14:textId="77777777" w:rsidR="004F7C64" w:rsidRDefault="004F7C64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1D42CC3A" w14:textId="77777777" w:rsidR="004F7C64" w:rsidRDefault="004F7C64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26A192E8" w14:textId="77777777" w:rsidR="00B86FE3" w:rsidRDefault="00B86FE3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1F8D8CD9" w14:textId="77777777" w:rsidR="00B86FE3" w:rsidRDefault="00B86FE3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14612E03" w14:textId="77777777" w:rsidR="00B86FE3" w:rsidRDefault="00B86FE3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6F2EE002" w14:textId="77777777" w:rsidR="00B86FE3" w:rsidRDefault="00B86FE3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  <w:p w14:paraId="7454B265" w14:textId="77777777" w:rsidR="00B86FE3" w:rsidRPr="006F7DFC" w:rsidRDefault="00B86FE3" w:rsidP="006F7DFC">
            <w:pPr>
              <w:rPr>
                <w:rFonts w:cs="Arial"/>
                <w:b/>
                <w:bCs/>
                <w:i/>
                <w:iCs/>
                <w:sz w:val="16"/>
                <w:szCs w:val="16"/>
                <w:lang w:val="es-ES" w:eastAsia="es-ES"/>
              </w:rPr>
            </w:pPr>
          </w:p>
        </w:tc>
      </w:tr>
    </w:tbl>
    <w:p w14:paraId="4DA23BD5" w14:textId="77777777" w:rsidR="005F38EE" w:rsidRDefault="005F38EE" w:rsidP="00E95A7B">
      <w:pPr>
        <w:rPr>
          <w:rFonts w:eastAsiaTheme="minorHAnsi"/>
          <w:b/>
          <w:bCs/>
          <w:u w:val="single"/>
          <w:lang w:val="es-ES"/>
        </w:rPr>
      </w:pPr>
    </w:p>
    <w:p w14:paraId="63DE4AFF" w14:textId="77777777" w:rsidR="005F38EE" w:rsidRDefault="005F38EE" w:rsidP="00E95A7B">
      <w:pPr>
        <w:rPr>
          <w:rFonts w:eastAsiaTheme="minorHAnsi"/>
          <w:b/>
          <w:bCs/>
          <w:u w:val="single"/>
          <w:lang w:val="es-ES"/>
        </w:rPr>
      </w:pPr>
    </w:p>
    <w:p w14:paraId="61EFF2B3" w14:textId="77777777" w:rsidR="005F38EE" w:rsidRDefault="005F38EE" w:rsidP="00E95A7B">
      <w:pPr>
        <w:rPr>
          <w:rFonts w:eastAsiaTheme="minorHAnsi"/>
          <w:b/>
          <w:bCs/>
          <w:u w:val="single"/>
          <w:lang w:val="es-ES"/>
        </w:rPr>
      </w:pPr>
    </w:p>
    <w:p w14:paraId="4D3EA39B" w14:textId="77777777" w:rsidR="005F38EE" w:rsidRDefault="005F38EE" w:rsidP="00E95A7B">
      <w:pPr>
        <w:rPr>
          <w:rFonts w:eastAsiaTheme="minorHAnsi"/>
          <w:b/>
          <w:bCs/>
          <w:u w:val="single"/>
          <w:lang w:val="es-ES"/>
        </w:rPr>
      </w:pPr>
    </w:p>
    <w:p w14:paraId="77173E55" w14:textId="77777777" w:rsidR="005F38EE" w:rsidRDefault="005F38EE" w:rsidP="00E95A7B">
      <w:pPr>
        <w:rPr>
          <w:rFonts w:eastAsiaTheme="minorHAnsi"/>
          <w:b/>
          <w:bCs/>
          <w:u w:val="single"/>
          <w:lang w:val="es-ES"/>
        </w:rPr>
      </w:pPr>
    </w:p>
    <w:p w14:paraId="51BF3897" w14:textId="77777777" w:rsidR="005F38EE" w:rsidRDefault="005F38EE" w:rsidP="00E95A7B">
      <w:pPr>
        <w:rPr>
          <w:rFonts w:eastAsiaTheme="minorHAnsi"/>
          <w:b/>
          <w:bCs/>
          <w:u w:val="single"/>
          <w:lang w:val="es-ES"/>
        </w:rPr>
      </w:pPr>
    </w:p>
    <w:p w14:paraId="2FEAE07C" w14:textId="77777777" w:rsidR="005F38EE" w:rsidRDefault="005F38EE" w:rsidP="00E95A7B">
      <w:pPr>
        <w:rPr>
          <w:rFonts w:eastAsiaTheme="minorHAnsi"/>
          <w:b/>
          <w:bCs/>
          <w:u w:val="single"/>
          <w:lang w:val="es-ES"/>
        </w:rPr>
      </w:pPr>
    </w:p>
    <w:p w14:paraId="60B2B08A" w14:textId="77777777" w:rsidR="005F38EE" w:rsidRDefault="005F38EE" w:rsidP="00E95A7B">
      <w:pPr>
        <w:rPr>
          <w:rFonts w:eastAsiaTheme="minorHAnsi"/>
          <w:b/>
          <w:bCs/>
          <w:u w:val="single"/>
          <w:lang w:val="es-ES"/>
        </w:rPr>
      </w:pPr>
    </w:p>
    <w:p w14:paraId="422B8084" w14:textId="77777777" w:rsidR="000236BF" w:rsidRDefault="000236BF" w:rsidP="00E95A7B">
      <w:pPr>
        <w:rPr>
          <w:rFonts w:eastAsiaTheme="minorHAnsi"/>
          <w:b/>
          <w:bCs/>
          <w:u w:val="single"/>
          <w:lang w:val="es-ES"/>
        </w:rPr>
      </w:pPr>
      <w:r>
        <w:rPr>
          <w:rFonts w:eastAsiaTheme="minorHAnsi"/>
          <w:b/>
          <w:bCs/>
          <w:u w:val="single"/>
          <w:lang w:val="es-ES"/>
        </w:rPr>
        <w:t>REVISIONES</w:t>
      </w:r>
      <w:r w:rsidR="00E95A7B">
        <w:rPr>
          <w:rFonts w:eastAsiaTheme="minorHAnsi"/>
          <w:b/>
          <w:bCs/>
          <w:u w:val="single"/>
          <w:lang w:val="es-ES"/>
        </w:rPr>
        <w:t xml:space="preserve"> FUNCIONALES</w:t>
      </w:r>
    </w:p>
    <w:p w14:paraId="19EE0E63" w14:textId="77777777" w:rsidR="000236BF" w:rsidRDefault="000236BF" w:rsidP="008C0458">
      <w:pPr>
        <w:rPr>
          <w:rFonts w:eastAsiaTheme="minorHAnsi"/>
          <w:b/>
          <w:bCs/>
          <w:u w:val="single"/>
          <w:lang w:val="es-ES"/>
        </w:rPr>
      </w:pPr>
    </w:p>
    <w:p w14:paraId="5CAABBE9" w14:textId="77777777" w:rsidR="000236BF" w:rsidRDefault="000236BF" w:rsidP="008C0458">
      <w:pPr>
        <w:rPr>
          <w:rFonts w:eastAsiaTheme="minorHAnsi"/>
          <w:b/>
          <w:bCs/>
          <w:u w:val="single"/>
          <w:lang w:val="es-ES"/>
        </w:rPr>
      </w:pPr>
      <w:r>
        <w:rPr>
          <w:rFonts w:eastAsiaTheme="minorHAnsi"/>
          <w:b/>
          <w:bCs/>
          <w:u w:val="single"/>
          <w:lang w:val="es-ES"/>
        </w:rPr>
        <w:t>DIA 1</w:t>
      </w:r>
      <w:r w:rsidR="00047908">
        <w:rPr>
          <w:rFonts w:eastAsiaTheme="minorHAnsi"/>
          <w:b/>
          <w:bCs/>
          <w:u w:val="single"/>
          <w:lang w:val="es-ES"/>
        </w:rPr>
        <w:t xml:space="preserve"> (PRUEBA 485)</w:t>
      </w:r>
    </w:p>
    <w:p w14:paraId="1CF7D295" w14:textId="77777777" w:rsidR="000236BF" w:rsidRDefault="000236BF" w:rsidP="008C0458">
      <w:pPr>
        <w:rPr>
          <w:rFonts w:eastAsiaTheme="minorHAnsi"/>
          <w:b/>
          <w:bCs/>
          <w:u w:val="single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215"/>
        <w:gridCol w:w="1276"/>
        <w:gridCol w:w="4064"/>
        <w:gridCol w:w="1288"/>
      </w:tblGrid>
      <w:tr w:rsidR="009C2830" w14:paraId="57E7E675" w14:textId="77777777" w:rsidTr="005033EA">
        <w:trPr>
          <w:trHeight w:val="422"/>
          <w:jc w:val="center"/>
        </w:trPr>
        <w:tc>
          <w:tcPr>
            <w:tcW w:w="817" w:type="dxa"/>
            <w:shd w:val="clear" w:color="auto" w:fill="000000" w:themeFill="text1"/>
          </w:tcPr>
          <w:p w14:paraId="6A56580C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253" w:type="dxa"/>
            <w:shd w:val="clear" w:color="auto" w:fill="F2F2F2" w:themeFill="background1" w:themeFillShade="F2"/>
          </w:tcPr>
          <w:p w14:paraId="0D7CADDD" w14:textId="77777777" w:rsidR="009C2830" w:rsidRDefault="009C2830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>
              <w:rPr>
                <w:rFonts w:eastAsiaTheme="minorHAnsi"/>
                <w:b/>
                <w:bCs/>
                <w:u w:val="single"/>
                <w:lang w:val="es-ES"/>
              </w:rPr>
              <w:t>FECHA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14:paraId="0326A12D" w14:textId="77777777" w:rsidR="009C2830" w:rsidRDefault="009C2830" w:rsidP="00E95A7B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>
              <w:rPr>
                <w:rFonts w:eastAsiaTheme="minorHAnsi"/>
                <w:b/>
                <w:bCs/>
                <w:u w:val="single"/>
                <w:lang w:val="es-ES"/>
              </w:rPr>
              <w:t>HORA</w:t>
            </w:r>
          </w:p>
        </w:tc>
        <w:tc>
          <w:tcPr>
            <w:tcW w:w="4277" w:type="dxa"/>
            <w:shd w:val="clear" w:color="auto" w:fill="F2F2F2" w:themeFill="background1" w:themeFillShade="F2"/>
          </w:tcPr>
          <w:p w14:paraId="7C01DD10" w14:textId="77777777" w:rsidR="009C2830" w:rsidRDefault="009C2830" w:rsidP="00E95A7B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>
              <w:rPr>
                <w:rFonts w:eastAsiaTheme="minorHAnsi"/>
                <w:b/>
                <w:bCs/>
                <w:u w:val="single"/>
                <w:lang w:val="es-ES"/>
              </w:rPr>
              <w:t>CONTROL</w:t>
            </w:r>
          </w:p>
        </w:tc>
        <w:tc>
          <w:tcPr>
            <w:tcW w:w="1319" w:type="dxa"/>
            <w:shd w:val="clear" w:color="auto" w:fill="F2F2F2" w:themeFill="background1" w:themeFillShade="F2"/>
          </w:tcPr>
          <w:p w14:paraId="6E8AA4F9" w14:textId="77777777" w:rsidR="009C2830" w:rsidRDefault="009C2830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>
              <w:rPr>
                <w:rFonts w:eastAsiaTheme="minorHAnsi"/>
                <w:b/>
                <w:bCs/>
                <w:u w:val="single"/>
                <w:lang w:val="es-ES"/>
              </w:rPr>
              <w:t>ESTADO</w:t>
            </w:r>
          </w:p>
        </w:tc>
      </w:tr>
      <w:tr w:rsidR="00082D0B" w14:paraId="2844C496" w14:textId="77777777" w:rsidTr="00082D0B">
        <w:trPr>
          <w:trHeight w:val="375"/>
          <w:jc w:val="center"/>
        </w:trPr>
        <w:tc>
          <w:tcPr>
            <w:tcW w:w="817" w:type="dxa"/>
            <w:vMerge w:val="restart"/>
          </w:tcPr>
          <w:p w14:paraId="7680F609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  <w:p w14:paraId="4C6BA7D0" w14:textId="77777777" w:rsidR="00082D0B" w:rsidRPr="009C2830" w:rsidRDefault="00082D0B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 w:rsidRPr="009C2830">
              <w:rPr>
                <w:rFonts w:eastAsiaTheme="minorHAnsi"/>
                <w:b/>
                <w:bCs/>
                <w:lang w:val="es-ES"/>
              </w:rPr>
              <w:t>1º</w:t>
            </w:r>
          </w:p>
          <w:p w14:paraId="5911A9CE" w14:textId="77777777" w:rsidR="00082D0B" w:rsidRPr="009C2830" w:rsidRDefault="00082D0B" w:rsidP="009C2830">
            <w:pPr>
              <w:rPr>
                <w:rFonts w:eastAsiaTheme="minorHAnsi"/>
                <w:lang w:val="es-ES"/>
              </w:rPr>
            </w:pPr>
            <w:r w:rsidRPr="009C2830">
              <w:rPr>
                <w:rFonts w:eastAsiaTheme="minorHAnsi"/>
                <w:b/>
                <w:bCs/>
                <w:lang w:val="es-ES"/>
              </w:rPr>
              <w:t>prueba</w:t>
            </w:r>
          </w:p>
        </w:tc>
        <w:tc>
          <w:tcPr>
            <w:tcW w:w="1253" w:type="dxa"/>
            <w:vMerge w:val="restart"/>
          </w:tcPr>
          <w:p w14:paraId="15AC3C79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27" w:type="dxa"/>
            <w:vMerge w:val="restart"/>
          </w:tcPr>
          <w:p w14:paraId="0B98B25F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7" w:type="dxa"/>
            <w:shd w:val="clear" w:color="auto" w:fill="D9D9D9" w:themeFill="background1" w:themeFillShade="D9"/>
          </w:tcPr>
          <w:p w14:paraId="7BFF93C4" w14:textId="77777777" w:rsidR="00082D0B" w:rsidRPr="00082D0B" w:rsidRDefault="00082D0B" w:rsidP="000236BF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 w:rsidRPr="00082D0B">
              <w:rPr>
                <w:rFonts w:eastAsiaTheme="minorHAnsi"/>
                <w:b/>
                <w:bCs/>
                <w:lang w:val="es-ES"/>
              </w:rPr>
              <w:t>LEDS</w:t>
            </w:r>
          </w:p>
          <w:p w14:paraId="16D4BB52" w14:textId="77777777" w:rsidR="00082D0B" w:rsidRPr="00E95A7B" w:rsidRDefault="00082D0B" w:rsidP="000236BF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</w:p>
        </w:tc>
        <w:tc>
          <w:tcPr>
            <w:tcW w:w="1319" w:type="dxa"/>
            <w:vMerge w:val="restart"/>
          </w:tcPr>
          <w:p w14:paraId="7A22E8AA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  <w:tr w:rsidR="00082D0B" w14:paraId="06FED3F2" w14:textId="77777777" w:rsidTr="005033EA">
        <w:trPr>
          <w:trHeight w:val="231"/>
          <w:jc w:val="center"/>
        </w:trPr>
        <w:tc>
          <w:tcPr>
            <w:tcW w:w="817" w:type="dxa"/>
            <w:vMerge/>
          </w:tcPr>
          <w:p w14:paraId="713667A9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253" w:type="dxa"/>
            <w:vMerge/>
          </w:tcPr>
          <w:p w14:paraId="4F33AEF0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27" w:type="dxa"/>
            <w:vMerge/>
          </w:tcPr>
          <w:p w14:paraId="0CCB0070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7" w:type="dxa"/>
            <w:shd w:val="clear" w:color="auto" w:fill="D9D9D9" w:themeFill="background1" w:themeFillShade="D9"/>
          </w:tcPr>
          <w:p w14:paraId="62DC7498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 w:rsidRPr="00E95A7B">
              <w:rPr>
                <w:rFonts w:eastAsiaTheme="minorHAnsi"/>
                <w:b/>
                <w:bCs/>
                <w:lang w:val="es-ES"/>
              </w:rPr>
              <w:t>FUNCIONAMIENTO DE PLACAS</w:t>
            </w:r>
            <w:r>
              <w:rPr>
                <w:rFonts w:eastAsiaTheme="minorHAnsi"/>
                <w:b/>
                <w:bCs/>
                <w:lang w:val="es-ES"/>
              </w:rPr>
              <w:t xml:space="preserve"> (485)</w:t>
            </w:r>
          </w:p>
          <w:p w14:paraId="3E71D5FE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19" w:type="dxa"/>
            <w:vMerge/>
          </w:tcPr>
          <w:p w14:paraId="302B44E5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  <w:tr w:rsidR="00082D0B" w14:paraId="50588560" w14:textId="77777777" w:rsidTr="00082D0B">
        <w:trPr>
          <w:trHeight w:val="161"/>
          <w:jc w:val="center"/>
        </w:trPr>
        <w:tc>
          <w:tcPr>
            <w:tcW w:w="817" w:type="dxa"/>
            <w:vMerge w:val="restart"/>
          </w:tcPr>
          <w:p w14:paraId="79159AB7" w14:textId="77777777" w:rsidR="00082D0B" w:rsidRDefault="00082D0B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</w:p>
          <w:p w14:paraId="4CDD5A56" w14:textId="77777777" w:rsidR="00082D0B" w:rsidRPr="009C2830" w:rsidRDefault="00082D0B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>
              <w:rPr>
                <w:rFonts w:eastAsiaTheme="minorHAnsi"/>
                <w:b/>
                <w:bCs/>
                <w:lang w:val="es-ES"/>
              </w:rPr>
              <w:t>2</w:t>
            </w:r>
            <w:r w:rsidRPr="009C2830">
              <w:rPr>
                <w:rFonts w:eastAsiaTheme="minorHAnsi"/>
                <w:b/>
                <w:bCs/>
                <w:lang w:val="es-ES"/>
              </w:rPr>
              <w:t>º</w:t>
            </w:r>
          </w:p>
          <w:p w14:paraId="62DF78D2" w14:textId="77777777" w:rsidR="00082D0B" w:rsidRDefault="00082D0B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 w:rsidRPr="009C2830">
              <w:rPr>
                <w:rFonts w:eastAsiaTheme="minorHAnsi"/>
                <w:b/>
                <w:bCs/>
                <w:lang w:val="es-ES"/>
              </w:rPr>
              <w:t>prueba</w:t>
            </w:r>
          </w:p>
        </w:tc>
        <w:tc>
          <w:tcPr>
            <w:tcW w:w="1253" w:type="dxa"/>
            <w:vMerge w:val="restart"/>
          </w:tcPr>
          <w:p w14:paraId="322AF97D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27" w:type="dxa"/>
            <w:vMerge w:val="restart"/>
          </w:tcPr>
          <w:p w14:paraId="35B20B26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7" w:type="dxa"/>
            <w:shd w:val="clear" w:color="auto" w:fill="D9D9D9" w:themeFill="background1" w:themeFillShade="D9"/>
          </w:tcPr>
          <w:p w14:paraId="0A628960" w14:textId="77777777" w:rsidR="00082D0B" w:rsidRPr="00082D0B" w:rsidRDefault="00082D0B" w:rsidP="000236BF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 w:rsidRPr="00082D0B">
              <w:rPr>
                <w:rFonts w:eastAsiaTheme="minorHAnsi"/>
                <w:b/>
                <w:bCs/>
                <w:lang w:val="es-ES"/>
              </w:rPr>
              <w:t>LEDS</w:t>
            </w:r>
          </w:p>
          <w:p w14:paraId="013CCFD1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19" w:type="dxa"/>
            <w:vMerge w:val="restart"/>
          </w:tcPr>
          <w:p w14:paraId="14FD3149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  <w:tr w:rsidR="00082D0B" w14:paraId="7BF5F4A9" w14:textId="77777777" w:rsidTr="005033EA">
        <w:trPr>
          <w:trHeight w:val="276"/>
          <w:jc w:val="center"/>
        </w:trPr>
        <w:tc>
          <w:tcPr>
            <w:tcW w:w="817" w:type="dxa"/>
            <w:vMerge/>
          </w:tcPr>
          <w:p w14:paraId="6F01A0A2" w14:textId="77777777" w:rsidR="00082D0B" w:rsidRDefault="00082D0B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</w:p>
        </w:tc>
        <w:tc>
          <w:tcPr>
            <w:tcW w:w="1253" w:type="dxa"/>
            <w:vMerge/>
          </w:tcPr>
          <w:p w14:paraId="2C7C4676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27" w:type="dxa"/>
            <w:vMerge/>
          </w:tcPr>
          <w:p w14:paraId="36A7EE04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7" w:type="dxa"/>
            <w:shd w:val="clear" w:color="auto" w:fill="D9D9D9" w:themeFill="background1" w:themeFillShade="D9"/>
          </w:tcPr>
          <w:p w14:paraId="6362DE6D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 w:rsidRPr="00E95A7B">
              <w:rPr>
                <w:rFonts w:eastAsiaTheme="minorHAnsi"/>
                <w:b/>
                <w:bCs/>
                <w:lang w:val="es-ES"/>
              </w:rPr>
              <w:t>FUNCIONAMIENTO DE PLACAS</w:t>
            </w:r>
            <w:r>
              <w:rPr>
                <w:rFonts w:eastAsiaTheme="minorHAnsi"/>
                <w:b/>
                <w:bCs/>
                <w:lang w:val="es-ES"/>
              </w:rPr>
              <w:t xml:space="preserve"> (485)</w:t>
            </w:r>
          </w:p>
          <w:p w14:paraId="62FBE6AB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19" w:type="dxa"/>
            <w:vMerge/>
          </w:tcPr>
          <w:p w14:paraId="74CD1D9D" w14:textId="77777777" w:rsidR="00082D0B" w:rsidRDefault="00082D0B" w:rsidP="000236BF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</w:tbl>
    <w:p w14:paraId="25B7F580" w14:textId="77777777" w:rsidR="000236BF" w:rsidRDefault="000236BF" w:rsidP="008C0458">
      <w:pPr>
        <w:rPr>
          <w:rFonts w:eastAsiaTheme="minorHAnsi"/>
          <w:b/>
          <w:bCs/>
          <w:u w:val="single"/>
          <w:lang w:val="es-ES"/>
        </w:rPr>
      </w:pPr>
    </w:p>
    <w:p w14:paraId="1D51FDF4" w14:textId="77777777" w:rsidR="000236BF" w:rsidRDefault="00E95A7B" w:rsidP="008C0458">
      <w:pPr>
        <w:rPr>
          <w:rFonts w:eastAsiaTheme="minorHAnsi"/>
          <w:b/>
          <w:bCs/>
          <w:u w:val="single"/>
          <w:lang w:val="es-ES"/>
        </w:rPr>
      </w:pPr>
      <w:r>
        <w:rPr>
          <w:rFonts w:eastAsiaTheme="minorHAnsi"/>
          <w:b/>
          <w:bCs/>
          <w:u w:val="single"/>
          <w:lang w:val="es-ES"/>
        </w:rPr>
        <w:t>OBSERVACIONES: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60"/>
      </w:tblGrid>
      <w:tr w:rsidR="00CD7D30" w14:paraId="1D3D3DCE" w14:textId="77777777" w:rsidTr="00D36C5A">
        <w:trPr>
          <w:trHeight w:val="882"/>
        </w:trPr>
        <w:tc>
          <w:tcPr>
            <w:tcW w:w="8993" w:type="dxa"/>
          </w:tcPr>
          <w:p w14:paraId="6D8833EF" w14:textId="77777777" w:rsidR="00CD7D30" w:rsidRDefault="00CD7D30" w:rsidP="00CD7D30">
            <w:pPr>
              <w:rPr>
                <w:rFonts w:eastAsiaTheme="minorHAnsi"/>
                <w:lang w:val="es-ES"/>
              </w:rPr>
            </w:pPr>
          </w:p>
        </w:tc>
      </w:tr>
    </w:tbl>
    <w:p w14:paraId="5178C38E" w14:textId="77777777" w:rsidR="00CD7D30" w:rsidRDefault="00CD7D30" w:rsidP="00CD7D30">
      <w:pPr>
        <w:rPr>
          <w:rFonts w:eastAsiaTheme="minorHAnsi"/>
          <w:lang w:val="es-ES"/>
        </w:rPr>
      </w:pPr>
    </w:p>
    <w:p w14:paraId="20F2EF83" w14:textId="77777777" w:rsidR="000236BF" w:rsidRDefault="000236BF" w:rsidP="000236BF">
      <w:pPr>
        <w:rPr>
          <w:rFonts w:eastAsiaTheme="minorHAnsi"/>
          <w:b/>
          <w:bCs/>
          <w:u w:val="single"/>
          <w:lang w:val="es-ES"/>
        </w:rPr>
      </w:pPr>
      <w:r>
        <w:rPr>
          <w:rFonts w:eastAsiaTheme="minorHAnsi"/>
          <w:b/>
          <w:bCs/>
          <w:u w:val="single"/>
          <w:lang w:val="es-ES"/>
        </w:rPr>
        <w:t>DIA 2</w:t>
      </w:r>
      <w:r w:rsidR="00047908">
        <w:rPr>
          <w:rFonts w:eastAsiaTheme="minorHAnsi"/>
          <w:b/>
          <w:bCs/>
          <w:u w:val="single"/>
          <w:lang w:val="es-ES"/>
        </w:rPr>
        <w:t xml:space="preserve"> (PRUEBA CON F.A)</w:t>
      </w:r>
    </w:p>
    <w:p w14:paraId="22DB2EA9" w14:textId="77777777" w:rsidR="000236BF" w:rsidRDefault="000236BF" w:rsidP="000236BF">
      <w:pPr>
        <w:rPr>
          <w:rFonts w:eastAsiaTheme="minorHAnsi"/>
          <w:b/>
          <w:bCs/>
          <w:u w:val="single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18"/>
        <w:gridCol w:w="1243"/>
        <w:gridCol w:w="1254"/>
        <w:gridCol w:w="4056"/>
        <w:gridCol w:w="1289"/>
      </w:tblGrid>
      <w:tr w:rsidR="009C2830" w14:paraId="4FBECF7F" w14:textId="77777777" w:rsidTr="005033EA">
        <w:trPr>
          <w:trHeight w:val="422"/>
          <w:jc w:val="center"/>
        </w:trPr>
        <w:tc>
          <w:tcPr>
            <w:tcW w:w="817" w:type="dxa"/>
            <w:shd w:val="clear" w:color="auto" w:fill="000000" w:themeFill="text1"/>
          </w:tcPr>
          <w:p w14:paraId="4D99DA77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280" w:type="dxa"/>
            <w:shd w:val="clear" w:color="auto" w:fill="F2F2F2" w:themeFill="background1" w:themeFillShade="F2"/>
          </w:tcPr>
          <w:p w14:paraId="225EF59A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>
              <w:rPr>
                <w:rFonts w:eastAsiaTheme="minorHAnsi"/>
                <w:b/>
                <w:bCs/>
                <w:u w:val="single"/>
                <w:lang w:val="es-ES"/>
              </w:rPr>
              <w:t>FECHA</w:t>
            </w:r>
          </w:p>
        </w:tc>
        <w:tc>
          <w:tcPr>
            <w:tcW w:w="1300" w:type="dxa"/>
            <w:shd w:val="clear" w:color="auto" w:fill="F2F2F2" w:themeFill="background1" w:themeFillShade="F2"/>
          </w:tcPr>
          <w:p w14:paraId="3000DDC7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>
              <w:rPr>
                <w:rFonts w:eastAsiaTheme="minorHAnsi"/>
                <w:b/>
                <w:bCs/>
                <w:u w:val="single"/>
                <w:lang w:val="es-ES"/>
              </w:rPr>
              <w:t>HORA</w:t>
            </w:r>
          </w:p>
        </w:tc>
        <w:tc>
          <w:tcPr>
            <w:tcW w:w="4278" w:type="dxa"/>
            <w:shd w:val="clear" w:color="auto" w:fill="F2F2F2" w:themeFill="background1" w:themeFillShade="F2"/>
          </w:tcPr>
          <w:p w14:paraId="2C48E40D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>
              <w:rPr>
                <w:rFonts w:eastAsiaTheme="minorHAnsi"/>
                <w:b/>
                <w:bCs/>
                <w:u w:val="single"/>
                <w:lang w:val="es-ES"/>
              </w:rPr>
              <w:t>CONTROL</w:t>
            </w:r>
          </w:p>
        </w:tc>
        <w:tc>
          <w:tcPr>
            <w:tcW w:w="1318" w:type="dxa"/>
            <w:shd w:val="clear" w:color="auto" w:fill="F2F2F2" w:themeFill="background1" w:themeFillShade="F2"/>
          </w:tcPr>
          <w:p w14:paraId="03618884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>
              <w:rPr>
                <w:rFonts w:eastAsiaTheme="minorHAnsi"/>
                <w:b/>
                <w:bCs/>
                <w:u w:val="single"/>
                <w:lang w:val="es-ES"/>
              </w:rPr>
              <w:t>ESTADO</w:t>
            </w:r>
          </w:p>
        </w:tc>
      </w:tr>
      <w:tr w:rsidR="009C2830" w14:paraId="1052551B" w14:textId="77777777" w:rsidTr="005033EA">
        <w:trPr>
          <w:trHeight w:val="168"/>
          <w:jc w:val="center"/>
        </w:trPr>
        <w:tc>
          <w:tcPr>
            <w:tcW w:w="817" w:type="dxa"/>
            <w:vMerge w:val="restart"/>
          </w:tcPr>
          <w:p w14:paraId="662B2708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  <w:p w14:paraId="20854D54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  <w:p w14:paraId="34F446D0" w14:textId="77777777" w:rsidR="009C2830" w:rsidRPr="009C2830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 w:rsidRPr="009C2830">
              <w:rPr>
                <w:rFonts w:eastAsiaTheme="minorHAnsi"/>
                <w:b/>
                <w:bCs/>
                <w:lang w:val="es-ES"/>
              </w:rPr>
              <w:t>1º</w:t>
            </w:r>
          </w:p>
          <w:p w14:paraId="1A4D755A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 w:rsidRPr="009C2830">
              <w:rPr>
                <w:rFonts w:eastAsiaTheme="minorHAnsi"/>
                <w:b/>
                <w:bCs/>
                <w:lang w:val="es-ES"/>
              </w:rPr>
              <w:t>prueba</w:t>
            </w:r>
          </w:p>
        </w:tc>
        <w:tc>
          <w:tcPr>
            <w:tcW w:w="1280" w:type="dxa"/>
            <w:vMerge w:val="restart"/>
          </w:tcPr>
          <w:p w14:paraId="289BC4BB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00" w:type="dxa"/>
            <w:vMerge w:val="restart"/>
          </w:tcPr>
          <w:p w14:paraId="7AD6F4E6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8" w:type="dxa"/>
            <w:shd w:val="clear" w:color="auto" w:fill="D9D9D9" w:themeFill="background1" w:themeFillShade="D9"/>
          </w:tcPr>
          <w:p w14:paraId="237E19E3" w14:textId="77777777" w:rsidR="009C2830" w:rsidRDefault="009C2830" w:rsidP="00407BE9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>
              <w:rPr>
                <w:rFonts w:eastAsiaTheme="minorHAnsi"/>
                <w:b/>
                <w:bCs/>
                <w:lang w:val="es-ES"/>
              </w:rPr>
              <w:t>L</w:t>
            </w:r>
            <w:r w:rsidRPr="00E95A7B">
              <w:rPr>
                <w:rFonts w:eastAsiaTheme="minorHAnsi"/>
                <w:b/>
                <w:bCs/>
                <w:lang w:val="es-ES"/>
              </w:rPr>
              <w:t>EDS</w:t>
            </w:r>
          </w:p>
          <w:p w14:paraId="37B3D688" w14:textId="77777777" w:rsidR="009C2830" w:rsidRPr="00E95A7B" w:rsidRDefault="009C2830" w:rsidP="00407BE9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</w:p>
        </w:tc>
        <w:tc>
          <w:tcPr>
            <w:tcW w:w="1318" w:type="dxa"/>
          </w:tcPr>
          <w:p w14:paraId="0939FAAC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  <w:tr w:rsidR="009C2830" w14:paraId="43325B9C" w14:textId="77777777" w:rsidTr="005033EA">
        <w:trPr>
          <w:trHeight w:val="195"/>
          <w:jc w:val="center"/>
        </w:trPr>
        <w:tc>
          <w:tcPr>
            <w:tcW w:w="817" w:type="dxa"/>
            <w:vMerge/>
          </w:tcPr>
          <w:p w14:paraId="41979E43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280" w:type="dxa"/>
            <w:vMerge/>
          </w:tcPr>
          <w:p w14:paraId="709F45AE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00" w:type="dxa"/>
            <w:vMerge/>
          </w:tcPr>
          <w:p w14:paraId="29412025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8" w:type="dxa"/>
            <w:shd w:val="clear" w:color="auto" w:fill="D9D9D9" w:themeFill="background1" w:themeFillShade="D9"/>
          </w:tcPr>
          <w:p w14:paraId="427AEFB4" w14:textId="77777777" w:rsidR="009C2830" w:rsidRDefault="009C2830" w:rsidP="00407BE9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>
              <w:rPr>
                <w:rFonts w:eastAsiaTheme="minorHAnsi"/>
                <w:b/>
                <w:bCs/>
                <w:lang w:val="es-ES"/>
              </w:rPr>
              <w:t>ANIMACION</w:t>
            </w:r>
          </w:p>
          <w:p w14:paraId="014A9214" w14:textId="77777777" w:rsidR="009C2830" w:rsidRPr="00E95A7B" w:rsidRDefault="009C2830" w:rsidP="00407BE9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</w:p>
        </w:tc>
        <w:tc>
          <w:tcPr>
            <w:tcW w:w="1318" w:type="dxa"/>
          </w:tcPr>
          <w:p w14:paraId="24D2B9E5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  <w:tr w:rsidR="009C2830" w14:paraId="6680935E" w14:textId="77777777" w:rsidTr="005033EA">
        <w:trPr>
          <w:trHeight w:val="435"/>
          <w:jc w:val="center"/>
        </w:trPr>
        <w:tc>
          <w:tcPr>
            <w:tcW w:w="817" w:type="dxa"/>
            <w:vMerge/>
          </w:tcPr>
          <w:p w14:paraId="7DF157B5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280" w:type="dxa"/>
            <w:vMerge/>
          </w:tcPr>
          <w:p w14:paraId="2EBEAFCB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00" w:type="dxa"/>
            <w:vMerge/>
          </w:tcPr>
          <w:p w14:paraId="646ACE18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8" w:type="dxa"/>
            <w:shd w:val="clear" w:color="auto" w:fill="D9D9D9" w:themeFill="background1" w:themeFillShade="D9"/>
          </w:tcPr>
          <w:p w14:paraId="70715644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>
              <w:rPr>
                <w:rFonts w:eastAsiaTheme="minorHAnsi"/>
                <w:b/>
                <w:bCs/>
                <w:lang w:val="es-ES"/>
              </w:rPr>
              <w:t>HORA Y TEMPERATURA</w:t>
            </w:r>
          </w:p>
          <w:p w14:paraId="47076FF4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</w:p>
        </w:tc>
        <w:tc>
          <w:tcPr>
            <w:tcW w:w="1318" w:type="dxa"/>
          </w:tcPr>
          <w:p w14:paraId="035ECA39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  <w:tr w:rsidR="009C2830" w14:paraId="1B3240A7" w14:textId="77777777" w:rsidTr="005033EA">
        <w:trPr>
          <w:trHeight w:val="320"/>
          <w:jc w:val="center"/>
        </w:trPr>
        <w:tc>
          <w:tcPr>
            <w:tcW w:w="817" w:type="dxa"/>
            <w:vMerge w:val="restart"/>
          </w:tcPr>
          <w:p w14:paraId="6DA272DC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  <w:p w14:paraId="0C1D497A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  <w:p w14:paraId="5A9881FE" w14:textId="77777777" w:rsidR="009C2830" w:rsidRPr="009C2830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>
              <w:rPr>
                <w:rFonts w:eastAsiaTheme="minorHAnsi"/>
                <w:b/>
                <w:bCs/>
                <w:lang w:val="es-ES"/>
              </w:rPr>
              <w:t>2</w:t>
            </w:r>
            <w:r w:rsidRPr="009C2830">
              <w:rPr>
                <w:rFonts w:eastAsiaTheme="minorHAnsi"/>
                <w:b/>
                <w:bCs/>
                <w:lang w:val="es-ES"/>
              </w:rPr>
              <w:t>º</w:t>
            </w:r>
          </w:p>
          <w:p w14:paraId="27BFE1B7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 w:rsidRPr="009C2830">
              <w:rPr>
                <w:rFonts w:eastAsiaTheme="minorHAnsi"/>
                <w:b/>
                <w:bCs/>
                <w:lang w:val="es-ES"/>
              </w:rPr>
              <w:t>prueba</w:t>
            </w:r>
          </w:p>
        </w:tc>
        <w:tc>
          <w:tcPr>
            <w:tcW w:w="1280" w:type="dxa"/>
            <w:vMerge w:val="restart"/>
          </w:tcPr>
          <w:p w14:paraId="0742E74D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00" w:type="dxa"/>
            <w:vMerge w:val="restart"/>
          </w:tcPr>
          <w:p w14:paraId="2CB022D5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8" w:type="dxa"/>
            <w:shd w:val="clear" w:color="auto" w:fill="D9D9D9" w:themeFill="background1" w:themeFillShade="D9"/>
          </w:tcPr>
          <w:p w14:paraId="7C34FF25" w14:textId="77777777" w:rsidR="009C2830" w:rsidRPr="00407BE9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 w:rsidRPr="00407BE9">
              <w:rPr>
                <w:rFonts w:eastAsiaTheme="minorHAnsi"/>
                <w:b/>
                <w:bCs/>
                <w:lang w:val="es-ES"/>
              </w:rPr>
              <w:t>LEDS</w:t>
            </w:r>
          </w:p>
          <w:p w14:paraId="182D305F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18" w:type="dxa"/>
          </w:tcPr>
          <w:p w14:paraId="18A55ECB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  <w:tr w:rsidR="009C2830" w14:paraId="73303DC5" w14:textId="77777777" w:rsidTr="005033EA">
        <w:trPr>
          <w:trHeight w:val="300"/>
          <w:jc w:val="center"/>
        </w:trPr>
        <w:tc>
          <w:tcPr>
            <w:tcW w:w="817" w:type="dxa"/>
            <w:vMerge/>
          </w:tcPr>
          <w:p w14:paraId="71E71544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280" w:type="dxa"/>
            <w:vMerge/>
          </w:tcPr>
          <w:p w14:paraId="4927C04C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00" w:type="dxa"/>
            <w:vMerge/>
          </w:tcPr>
          <w:p w14:paraId="15090159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8" w:type="dxa"/>
            <w:shd w:val="clear" w:color="auto" w:fill="D9D9D9" w:themeFill="background1" w:themeFillShade="D9"/>
          </w:tcPr>
          <w:p w14:paraId="15856FBA" w14:textId="77777777" w:rsidR="009C2830" w:rsidRPr="00407BE9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 w:rsidRPr="00407BE9">
              <w:rPr>
                <w:rFonts w:eastAsiaTheme="minorHAnsi"/>
                <w:b/>
                <w:bCs/>
                <w:lang w:val="es-ES"/>
              </w:rPr>
              <w:t>ANIMACION</w:t>
            </w:r>
          </w:p>
          <w:p w14:paraId="3B1BF57B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18" w:type="dxa"/>
          </w:tcPr>
          <w:p w14:paraId="3AA55164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  <w:tr w:rsidR="009C2830" w14:paraId="1E83D849" w14:textId="77777777" w:rsidTr="005033EA">
        <w:trPr>
          <w:trHeight w:val="330"/>
          <w:jc w:val="center"/>
        </w:trPr>
        <w:tc>
          <w:tcPr>
            <w:tcW w:w="817" w:type="dxa"/>
            <w:vMerge/>
          </w:tcPr>
          <w:p w14:paraId="1CBEA39B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280" w:type="dxa"/>
            <w:vMerge/>
          </w:tcPr>
          <w:p w14:paraId="589740A8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00" w:type="dxa"/>
            <w:vMerge/>
          </w:tcPr>
          <w:p w14:paraId="3D985495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8" w:type="dxa"/>
            <w:shd w:val="clear" w:color="auto" w:fill="D9D9D9" w:themeFill="background1" w:themeFillShade="D9"/>
          </w:tcPr>
          <w:p w14:paraId="17F1B305" w14:textId="77777777" w:rsidR="009C2830" w:rsidRPr="00407BE9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 w:rsidRPr="00407BE9">
              <w:rPr>
                <w:rFonts w:eastAsiaTheme="minorHAnsi"/>
                <w:b/>
                <w:bCs/>
                <w:lang w:val="es-ES"/>
              </w:rPr>
              <w:t>HORA Y TEMPERATURA</w:t>
            </w:r>
          </w:p>
          <w:p w14:paraId="2E6D86F5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18" w:type="dxa"/>
          </w:tcPr>
          <w:p w14:paraId="3ADF2B10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</w:tbl>
    <w:p w14:paraId="430D2955" w14:textId="77777777" w:rsidR="000236BF" w:rsidRPr="000236BF" w:rsidRDefault="000236BF" w:rsidP="008C0458">
      <w:pPr>
        <w:rPr>
          <w:rFonts w:eastAsiaTheme="minorHAnsi"/>
          <w:b/>
          <w:bCs/>
          <w:u w:val="single"/>
          <w:lang w:val="es-ES"/>
        </w:rPr>
      </w:pPr>
    </w:p>
    <w:p w14:paraId="6AF78049" w14:textId="77777777" w:rsidR="00E95A7B" w:rsidRDefault="00E95A7B" w:rsidP="00407BE9">
      <w:pPr>
        <w:rPr>
          <w:rFonts w:eastAsiaTheme="minorHAnsi"/>
          <w:b/>
          <w:bCs/>
          <w:u w:val="single"/>
          <w:lang w:val="es-ES"/>
        </w:rPr>
      </w:pPr>
      <w:r>
        <w:rPr>
          <w:rFonts w:eastAsiaTheme="minorHAnsi"/>
          <w:b/>
          <w:bCs/>
          <w:u w:val="single"/>
          <w:lang w:val="es-ES"/>
        </w:rPr>
        <w:t>OBSERVACIONES: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60"/>
      </w:tblGrid>
      <w:tr w:rsidR="00CD7D30" w14:paraId="358AC3C0" w14:textId="77777777" w:rsidTr="00D36C5A">
        <w:trPr>
          <w:trHeight w:val="882"/>
        </w:trPr>
        <w:tc>
          <w:tcPr>
            <w:tcW w:w="8993" w:type="dxa"/>
          </w:tcPr>
          <w:p w14:paraId="34016BA1" w14:textId="77777777" w:rsidR="00CD7D30" w:rsidRDefault="00CD7D30" w:rsidP="00407BE9">
            <w:pPr>
              <w:rPr>
                <w:rFonts w:eastAsiaTheme="minorHAnsi"/>
                <w:lang w:val="es-ES"/>
              </w:rPr>
            </w:pPr>
          </w:p>
        </w:tc>
      </w:tr>
    </w:tbl>
    <w:p w14:paraId="2784626F" w14:textId="77777777" w:rsidR="00E95A7B" w:rsidRDefault="00E95A7B" w:rsidP="008C0458">
      <w:pPr>
        <w:rPr>
          <w:rFonts w:eastAsiaTheme="minorHAnsi"/>
          <w:lang w:val="es-ES"/>
        </w:rPr>
      </w:pPr>
    </w:p>
    <w:p w14:paraId="1CC11352" w14:textId="77777777" w:rsidR="000236BF" w:rsidRDefault="000236BF" w:rsidP="000236BF">
      <w:pPr>
        <w:rPr>
          <w:rFonts w:eastAsiaTheme="minorHAnsi"/>
          <w:b/>
          <w:bCs/>
          <w:u w:val="single"/>
          <w:lang w:val="es-ES"/>
        </w:rPr>
      </w:pPr>
      <w:r>
        <w:rPr>
          <w:rFonts w:eastAsiaTheme="minorHAnsi"/>
          <w:b/>
          <w:bCs/>
          <w:u w:val="single"/>
          <w:lang w:val="es-ES"/>
        </w:rPr>
        <w:t>DIA 3</w:t>
      </w:r>
      <w:r w:rsidR="00047908">
        <w:rPr>
          <w:rFonts w:eastAsiaTheme="minorHAnsi"/>
          <w:b/>
          <w:bCs/>
          <w:u w:val="single"/>
          <w:lang w:val="es-ES"/>
        </w:rPr>
        <w:t xml:space="preserve"> (PRUEBA CON F.A + ENVOLVENTE)</w:t>
      </w:r>
    </w:p>
    <w:p w14:paraId="360EDFD8" w14:textId="77777777" w:rsidR="00407BE9" w:rsidRDefault="00407BE9" w:rsidP="000236BF">
      <w:pPr>
        <w:rPr>
          <w:rFonts w:eastAsiaTheme="minorHAnsi"/>
          <w:b/>
          <w:bCs/>
          <w:u w:val="single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221"/>
        <w:gridCol w:w="1276"/>
        <w:gridCol w:w="4055"/>
        <w:gridCol w:w="1291"/>
      </w:tblGrid>
      <w:tr w:rsidR="009C2830" w14:paraId="6B295411" w14:textId="77777777" w:rsidTr="005033EA">
        <w:trPr>
          <w:trHeight w:val="422"/>
          <w:jc w:val="center"/>
        </w:trPr>
        <w:tc>
          <w:tcPr>
            <w:tcW w:w="817" w:type="dxa"/>
            <w:shd w:val="clear" w:color="auto" w:fill="F2F2F2" w:themeFill="background1" w:themeFillShade="F2"/>
          </w:tcPr>
          <w:p w14:paraId="73AE3E01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256" w:type="dxa"/>
            <w:shd w:val="clear" w:color="auto" w:fill="F2F2F2" w:themeFill="background1" w:themeFillShade="F2"/>
          </w:tcPr>
          <w:p w14:paraId="7E8D92B6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>
              <w:rPr>
                <w:rFonts w:eastAsiaTheme="minorHAnsi"/>
                <w:b/>
                <w:bCs/>
                <w:u w:val="single"/>
                <w:lang w:val="es-ES"/>
              </w:rPr>
              <w:t>FECHA</w:t>
            </w:r>
          </w:p>
        </w:tc>
        <w:tc>
          <w:tcPr>
            <w:tcW w:w="1324" w:type="dxa"/>
            <w:shd w:val="clear" w:color="auto" w:fill="F2F2F2" w:themeFill="background1" w:themeFillShade="F2"/>
          </w:tcPr>
          <w:p w14:paraId="1842551E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>
              <w:rPr>
                <w:rFonts w:eastAsiaTheme="minorHAnsi"/>
                <w:b/>
                <w:bCs/>
                <w:u w:val="single"/>
                <w:lang w:val="es-ES"/>
              </w:rPr>
              <w:t>HORA</w:t>
            </w:r>
          </w:p>
        </w:tc>
        <w:tc>
          <w:tcPr>
            <w:tcW w:w="4276" w:type="dxa"/>
            <w:shd w:val="clear" w:color="auto" w:fill="F2F2F2" w:themeFill="background1" w:themeFillShade="F2"/>
          </w:tcPr>
          <w:p w14:paraId="43C82342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>
              <w:rPr>
                <w:rFonts w:eastAsiaTheme="minorHAnsi"/>
                <w:b/>
                <w:bCs/>
                <w:u w:val="single"/>
                <w:lang w:val="es-ES"/>
              </w:rPr>
              <w:t>CONTROL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14:paraId="6FFD8021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>
              <w:rPr>
                <w:rFonts w:eastAsiaTheme="minorHAnsi"/>
                <w:b/>
                <w:bCs/>
                <w:u w:val="single"/>
                <w:lang w:val="es-ES"/>
              </w:rPr>
              <w:t>ESTADO</w:t>
            </w:r>
          </w:p>
        </w:tc>
      </w:tr>
      <w:tr w:rsidR="009C2830" w14:paraId="721CD4B8" w14:textId="77777777" w:rsidTr="005033EA">
        <w:trPr>
          <w:trHeight w:val="168"/>
          <w:jc w:val="center"/>
        </w:trPr>
        <w:tc>
          <w:tcPr>
            <w:tcW w:w="817" w:type="dxa"/>
            <w:vMerge w:val="restart"/>
          </w:tcPr>
          <w:p w14:paraId="2B8B078A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  <w:p w14:paraId="0FACFA40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  <w:p w14:paraId="7A0916CE" w14:textId="77777777" w:rsidR="009C2830" w:rsidRPr="009C2830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 w:rsidRPr="009C2830">
              <w:rPr>
                <w:rFonts w:eastAsiaTheme="minorHAnsi"/>
                <w:b/>
                <w:bCs/>
                <w:lang w:val="es-ES"/>
              </w:rPr>
              <w:t>1º</w:t>
            </w:r>
          </w:p>
          <w:p w14:paraId="49BCC775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  <w:r w:rsidRPr="009C2830">
              <w:rPr>
                <w:rFonts w:eastAsiaTheme="minorHAnsi"/>
                <w:b/>
                <w:bCs/>
                <w:lang w:val="es-ES"/>
              </w:rPr>
              <w:t>prueba</w:t>
            </w:r>
          </w:p>
        </w:tc>
        <w:tc>
          <w:tcPr>
            <w:tcW w:w="1256" w:type="dxa"/>
            <w:vMerge w:val="restart"/>
          </w:tcPr>
          <w:p w14:paraId="6A3CBFA0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24" w:type="dxa"/>
            <w:vMerge w:val="restart"/>
          </w:tcPr>
          <w:p w14:paraId="37903B16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6" w:type="dxa"/>
            <w:shd w:val="clear" w:color="auto" w:fill="D9D9D9" w:themeFill="background1" w:themeFillShade="D9"/>
          </w:tcPr>
          <w:p w14:paraId="33378C4A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>
              <w:rPr>
                <w:rFonts w:eastAsiaTheme="minorHAnsi"/>
                <w:b/>
                <w:bCs/>
                <w:lang w:val="es-ES"/>
              </w:rPr>
              <w:t>L</w:t>
            </w:r>
            <w:r w:rsidRPr="00E95A7B">
              <w:rPr>
                <w:rFonts w:eastAsiaTheme="minorHAnsi"/>
                <w:b/>
                <w:bCs/>
                <w:lang w:val="es-ES"/>
              </w:rPr>
              <w:t>EDS</w:t>
            </w:r>
          </w:p>
          <w:p w14:paraId="750DCFCA" w14:textId="77777777" w:rsidR="009C2830" w:rsidRPr="00E95A7B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</w:p>
        </w:tc>
        <w:tc>
          <w:tcPr>
            <w:tcW w:w="1320" w:type="dxa"/>
          </w:tcPr>
          <w:p w14:paraId="2DE98194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  <w:tr w:rsidR="009C2830" w14:paraId="292C153D" w14:textId="77777777" w:rsidTr="005033EA">
        <w:trPr>
          <w:trHeight w:val="195"/>
          <w:jc w:val="center"/>
        </w:trPr>
        <w:tc>
          <w:tcPr>
            <w:tcW w:w="817" w:type="dxa"/>
            <w:vMerge/>
          </w:tcPr>
          <w:p w14:paraId="57197B65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256" w:type="dxa"/>
            <w:vMerge/>
          </w:tcPr>
          <w:p w14:paraId="079FC8E8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24" w:type="dxa"/>
            <w:vMerge/>
          </w:tcPr>
          <w:p w14:paraId="17EB1F63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6" w:type="dxa"/>
            <w:shd w:val="clear" w:color="auto" w:fill="D9D9D9" w:themeFill="background1" w:themeFillShade="D9"/>
          </w:tcPr>
          <w:p w14:paraId="321FC7CC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>
              <w:rPr>
                <w:rFonts w:eastAsiaTheme="minorHAnsi"/>
                <w:b/>
                <w:bCs/>
                <w:lang w:val="es-ES"/>
              </w:rPr>
              <w:t>ANIMACION</w:t>
            </w:r>
          </w:p>
          <w:p w14:paraId="0840A4BF" w14:textId="77777777" w:rsidR="009C2830" w:rsidRPr="00E95A7B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</w:p>
        </w:tc>
        <w:tc>
          <w:tcPr>
            <w:tcW w:w="1320" w:type="dxa"/>
          </w:tcPr>
          <w:p w14:paraId="32FCD960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  <w:tr w:rsidR="009C2830" w14:paraId="4665D9CE" w14:textId="77777777" w:rsidTr="005033EA">
        <w:trPr>
          <w:trHeight w:val="435"/>
          <w:jc w:val="center"/>
        </w:trPr>
        <w:tc>
          <w:tcPr>
            <w:tcW w:w="817" w:type="dxa"/>
            <w:vMerge/>
          </w:tcPr>
          <w:p w14:paraId="1B378514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256" w:type="dxa"/>
            <w:vMerge/>
          </w:tcPr>
          <w:p w14:paraId="3BF9016B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1324" w:type="dxa"/>
            <w:vMerge/>
          </w:tcPr>
          <w:p w14:paraId="5AB845B4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  <w:tc>
          <w:tcPr>
            <w:tcW w:w="4276" w:type="dxa"/>
            <w:shd w:val="clear" w:color="auto" w:fill="D9D9D9" w:themeFill="background1" w:themeFillShade="D9"/>
          </w:tcPr>
          <w:p w14:paraId="6A56F071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  <w:r>
              <w:rPr>
                <w:rFonts w:eastAsiaTheme="minorHAnsi"/>
                <w:b/>
                <w:bCs/>
                <w:lang w:val="es-ES"/>
              </w:rPr>
              <w:t>HORA Y TEMPERATURA</w:t>
            </w:r>
          </w:p>
          <w:p w14:paraId="24530807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lang w:val="es-ES"/>
              </w:rPr>
            </w:pPr>
          </w:p>
        </w:tc>
        <w:tc>
          <w:tcPr>
            <w:tcW w:w="1320" w:type="dxa"/>
          </w:tcPr>
          <w:p w14:paraId="2067BA61" w14:textId="77777777" w:rsidR="009C2830" w:rsidRDefault="009C2830" w:rsidP="009C2830">
            <w:pPr>
              <w:jc w:val="center"/>
              <w:rPr>
                <w:rFonts w:eastAsiaTheme="minorHAnsi"/>
                <w:b/>
                <w:bCs/>
                <w:u w:val="single"/>
                <w:lang w:val="es-ES"/>
              </w:rPr>
            </w:pPr>
          </w:p>
        </w:tc>
      </w:tr>
    </w:tbl>
    <w:p w14:paraId="4C618103" w14:textId="77777777" w:rsidR="000236BF" w:rsidRDefault="000236BF" w:rsidP="008C0458">
      <w:pPr>
        <w:rPr>
          <w:rFonts w:eastAsiaTheme="minorHAnsi"/>
          <w:lang w:val="es-ES"/>
        </w:rPr>
      </w:pPr>
    </w:p>
    <w:p w14:paraId="539F2D60" w14:textId="77777777" w:rsidR="00E95A7B" w:rsidRDefault="00E95A7B" w:rsidP="00E95A7B">
      <w:pPr>
        <w:rPr>
          <w:rFonts w:eastAsiaTheme="minorHAnsi"/>
          <w:b/>
          <w:bCs/>
          <w:u w:val="single"/>
          <w:lang w:val="es-ES"/>
        </w:rPr>
      </w:pPr>
      <w:r>
        <w:rPr>
          <w:rFonts w:eastAsiaTheme="minorHAnsi"/>
          <w:b/>
          <w:bCs/>
          <w:u w:val="single"/>
          <w:lang w:val="es-ES"/>
        </w:rPr>
        <w:t>OBSERVACIONES: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60"/>
      </w:tblGrid>
      <w:tr w:rsidR="00CD7D30" w14:paraId="3EFA35B6" w14:textId="77777777" w:rsidTr="00D36C5A">
        <w:trPr>
          <w:trHeight w:val="882"/>
        </w:trPr>
        <w:tc>
          <w:tcPr>
            <w:tcW w:w="8993" w:type="dxa"/>
          </w:tcPr>
          <w:p w14:paraId="1C9C9B30" w14:textId="77777777" w:rsidR="00CD7D30" w:rsidRDefault="00CD7D30" w:rsidP="008C0458">
            <w:pPr>
              <w:rPr>
                <w:rFonts w:eastAsiaTheme="minorHAnsi"/>
                <w:lang w:val="es-ES"/>
              </w:rPr>
            </w:pPr>
          </w:p>
        </w:tc>
      </w:tr>
    </w:tbl>
    <w:p w14:paraId="1FEB6694" w14:textId="77777777" w:rsidR="00D36C5A" w:rsidRDefault="00D36C5A" w:rsidP="00D36C5A">
      <w:pPr>
        <w:rPr>
          <w:rFonts w:eastAsiaTheme="minorHAnsi"/>
          <w:lang w:val="es-ES"/>
        </w:rPr>
      </w:pPr>
    </w:p>
    <w:sectPr w:rsidR="00D36C5A" w:rsidSect="00FB205B">
      <w:footerReference w:type="default" r:id="rId15"/>
      <w:pgSz w:w="11907" w:h="16839" w:code="9"/>
      <w:pgMar w:top="1440" w:right="1797" w:bottom="907" w:left="14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8F9E" w14:textId="77777777" w:rsidR="00004FCB" w:rsidRDefault="00004FCB">
      <w:r>
        <w:separator/>
      </w:r>
    </w:p>
  </w:endnote>
  <w:endnote w:type="continuationSeparator" w:id="0">
    <w:p w14:paraId="74710E19" w14:textId="77777777" w:rsidR="00004FCB" w:rsidRDefault="0000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liv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pace Age">
    <w:altName w:val="Malgun Gothic"/>
    <w:charset w:val="00"/>
    <w:family w:val="auto"/>
    <w:pitch w:val="variable"/>
    <w:sig w:usb0="00000003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13A9" w14:textId="77777777" w:rsidR="009C2830" w:rsidRPr="005657CF" w:rsidRDefault="009C2830" w:rsidP="009A66FC">
    <w:pPr>
      <w:pStyle w:val="Piedepgina"/>
      <w:rPr>
        <w:rFonts w:ascii="Space Age" w:hAnsi="Space Age"/>
        <w:b/>
        <w:i/>
        <w:color w:val="7F7F7F" w:themeColor="text1" w:themeTint="80"/>
        <w:lang w:val="es-ES"/>
      </w:rPr>
    </w:pPr>
    <w:r w:rsidRPr="005657CF">
      <w:rPr>
        <w:color w:val="7F7F7F" w:themeColor="text1" w:themeTint="80"/>
        <w:lang w:val="es-ES"/>
      </w:rPr>
      <w:t xml:space="preserve">  </w:t>
    </w:r>
    <w:r w:rsidRPr="005657CF">
      <w:rPr>
        <w:rFonts w:ascii="Space Age" w:hAnsi="Space Age"/>
        <w:b/>
        <w:i/>
        <w:color w:val="7F7F7F" w:themeColor="text1" w:themeTint="80"/>
        <w:sz w:val="22"/>
        <w:lang w:val="es-ES"/>
      </w:rPr>
      <w:t>TECNOLOGIAS ADE S.L.</w:t>
    </w:r>
  </w:p>
  <w:p w14:paraId="2274F1C5" w14:textId="77777777" w:rsidR="009C2830" w:rsidRPr="005657CF" w:rsidRDefault="009C2830" w:rsidP="009A66FC">
    <w:pPr>
      <w:pStyle w:val="Piedepgina"/>
      <w:rPr>
        <w:color w:val="7F7F7F" w:themeColor="text1" w:themeTint="80"/>
        <w:sz w:val="16"/>
        <w:lang w:val="es-ES"/>
      </w:rPr>
    </w:pPr>
  </w:p>
  <w:p w14:paraId="7B6BCEF5" w14:textId="77777777" w:rsidR="009C2830" w:rsidRPr="005657CF" w:rsidRDefault="009C2830" w:rsidP="009A66FC">
    <w:pPr>
      <w:pStyle w:val="Piedepgina"/>
      <w:rPr>
        <w:color w:val="7F7F7F" w:themeColor="text1" w:themeTint="80"/>
        <w:sz w:val="16"/>
        <w:lang w:val="es-ES"/>
      </w:rPr>
    </w:pPr>
    <w:r w:rsidRPr="005657CF">
      <w:rPr>
        <w:color w:val="7F7F7F" w:themeColor="text1" w:themeTint="80"/>
        <w:sz w:val="16"/>
        <w:lang w:val="es-ES"/>
      </w:rPr>
      <w:t>C/ Navarra, 38                                   C/ Solsona, 152                                Tlf.: +34 902 103 686</w:t>
    </w:r>
  </w:p>
  <w:p w14:paraId="71EF7647" w14:textId="77777777" w:rsidR="009C2830" w:rsidRPr="005657CF" w:rsidRDefault="009C2830" w:rsidP="009A66FC">
    <w:pPr>
      <w:pStyle w:val="Piedepgina"/>
      <w:rPr>
        <w:color w:val="7F7F7F" w:themeColor="text1" w:themeTint="80"/>
        <w:sz w:val="16"/>
        <w:lang w:val="es-ES"/>
      </w:rPr>
    </w:pPr>
    <w:r w:rsidRPr="005657CF">
      <w:rPr>
        <w:color w:val="7F7F7F" w:themeColor="text1" w:themeTint="80"/>
        <w:sz w:val="16"/>
        <w:lang w:val="es-ES"/>
      </w:rPr>
      <w:t xml:space="preserve">28961 Villanueva de la Cañada        08223 Terrassa                                 e-mail: </w:t>
    </w:r>
    <w:hyperlink r:id="rId1" w:history="1">
      <w:r w:rsidRPr="005657CF">
        <w:rPr>
          <w:rStyle w:val="Hipervnculo"/>
          <w:color w:val="7F7F7F" w:themeColor="text1" w:themeTint="80"/>
          <w:sz w:val="16"/>
          <w:lang w:val="es-ES"/>
        </w:rPr>
        <w:t>affinity@affinityelectronics.com</w:t>
      </w:r>
    </w:hyperlink>
    <w:r w:rsidRPr="005657CF">
      <w:rPr>
        <w:color w:val="7F7F7F" w:themeColor="text1" w:themeTint="80"/>
        <w:sz w:val="16"/>
        <w:lang w:val="es-ES"/>
      </w:rPr>
      <w:t xml:space="preserve">                                                           </w:t>
    </w:r>
  </w:p>
  <w:p w14:paraId="0A996394" w14:textId="77777777" w:rsidR="009C2830" w:rsidRPr="005657CF" w:rsidRDefault="009C2830" w:rsidP="009A66FC">
    <w:pPr>
      <w:pStyle w:val="Piedepgina"/>
      <w:rPr>
        <w:color w:val="7F7F7F" w:themeColor="text1" w:themeTint="80"/>
        <w:sz w:val="16"/>
        <w:lang w:val="es-ES"/>
      </w:rPr>
    </w:pPr>
    <w:r w:rsidRPr="005657CF">
      <w:rPr>
        <w:color w:val="7F7F7F" w:themeColor="text1" w:themeTint="80"/>
        <w:sz w:val="16"/>
        <w:lang w:val="es-ES"/>
      </w:rPr>
      <w:t xml:space="preserve">Madrid                                               Barcelona                                          </w:t>
    </w:r>
    <w:hyperlink r:id="rId2" w:history="1">
      <w:r w:rsidRPr="005657CF">
        <w:rPr>
          <w:rStyle w:val="Hipervnculo"/>
          <w:color w:val="7F7F7F" w:themeColor="text1" w:themeTint="80"/>
          <w:sz w:val="16"/>
          <w:lang w:val="es-ES"/>
        </w:rPr>
        <w:t>http://www.affypharmacy.com/</w:t>
      </w:r>
    </w:hyperlink>
    <w:r w:rsidRPr="005657CF">
      <w:rPr>
        <w:color w:val="7F7F7F" w:themeColor="text1" w:themeTint="80"/>
        <w:sz w:val="16"/>
        <w:lang w:val="es-ES"/>
      </w:rPr>
      <w:t xml:space="preserve"> </w:t>
    </w:r>
  </w:p>
  <w:p w14:paraId="398DD9E4" w14:textId="77777777" w:rsidR="009C2830" w:rsidRPr="005657CF" w:rsidRDefault="009C2830" w:rsidP="009A66FC">
    <w:pPr>
      <w:pStyle w:val="Piedepgina"/>
      <w:rPr>
        <w:color w:val="7F7F7F" w:themeColor="text1" w:themeTint="80"/>
        <w:sz w:val="16"/>
        <w:lang w:val="es-ES"/>
      </w:rPr>
    </w:pPr>
    <w:r w:rsidRPr="005657CF">
      <w:rPr>
        <w:color w:val="7F7F7F" w:themeColor="text1" w:themeTint="80"/>
        <w:sz w:val="16"/>
        <w:lang w:val="es-ES"/>
      </w:rPr>
      <w:t xml:space="preserve">                              ESPAÑA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7B87" w14:textId="77777777" w:rsidR="00004FCB" w:rsidRDefault="00004FCB">
      <w:r>
        <w:separator/>
      </w:r>
    </w:p>
  </w:footnote>
  <w:footnote w:type="continuationSeparator" w:id="0">
    <w:p w14:paraId="39772663" w14:textId="77777777" w:rsidR="00004FCB" w:rsidRDefault="0000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" w15:restartNumberingAfterBreak="0">
    <w:nsid w:val="143616C9"/>
    <w:multiLevelType w:val="hybridMultilevel"/>
    <w:tmpl w:val="9E4085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4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A839B5"/>
    <w:multiLevelType w:val="hybridMultilevel"/>
    <w:tmpl w:val="87BCA95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E65DC3"/>
    <w:multiLevelType w:val="hybridMultilevel"/>
    <w:tmpl w:val="C9C2D478"/>
    <w:lvl w:ilvl="0" w:tplc="BCBCFD1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FFA7B8A"/>
    <w:multiLevelType w:val="hybridMultilevel"/>
    <w:tmpl w:val="E16EBF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586100"/>
    <w:multiLevelType w:val="hybridMultilevel"/>
    <w:tmpl w:val="223A7B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086052"/>
    <w:multiLevelType w:val="hybridMultilevel"/>
    <w:tmpl w:val="DC58B2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9"/>
  </w:num>
  <w:num w:numId="7">
    <w:abstractNumId w:val="2"/>
  </w:num>
  <w:num w:numId="8">
    <w:abstractNumId w:val="25"/>
  </w:num>
  <w:num w:numId="9">
    <w:abstractNumId w:val="10"/>
  </w:num>
  <w:num w:numId="10">
    <w:abstractNumId w:val="17"/>
  </w:num>
  <w:num w:numId="11">
    <w:abstractNumId w:val="8"/>
  </w:num>
  <w:num w:numId="12">
    <w:abstractNumId w:val="23"/>
  </w:num>
  <w:num w:numId="13">
    <w:abstractNumId w:val="11"/>
  </w:num>
  <w:num w:numId="14">
    <w:abstractNumId w:val="9"/>
  </w:num>
  <w:num w:numId="15">
    <w:abstractNumId w:val="18"/>
  </w:num>
  <w:num w:numId="16">
    <w:abstractNumId w:val="20"/>
  </w:num>
  <w:num w:numId="17">
    <w:abstractNumId w:val="26"/>
  </w:num>
  <w:num w:numId="18">
    <w:abstractNumId w:val="16"/>
  </w:num>
  <w:num w:numId="19">
    <w:abstractNumId w:val="15"/>
  </w:num>
  <w:num w:numId="20">
    <w:abstractNumId w:val="27"/>
  </w:num>
  <w:num w:numId="21">
    <w:abstractNumId w:val="12"/>
  </w:num>
  <w:num w:numId="22">
    <w:abstractNumId w:val="3"/>
  </w:num>
  <w:num w:numId="23">
    <w:abstractNumId w:val="24"/>
  </w:num>
  <w:num w:numId="24">
    <w:abstractNumId w:val="1"/>
  </w:num>
  <w:num w:numId="25">
    <w:abstractNumId w:val="5"/>
  </w:num>
  <w:num w:numId="26">
    <w:abstractNumId w:val="14"/>
  </w:num>
  <w:num w:numId="27">
    <w:abstractNumId w:val="2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2E"/>
    <w:rsid w:val="00004FCB"/>
    <w:rsid w:val="000236BF"/>
    <w:rsid w:val="00042810"/>
    <w:rsid w:val="00047908"/>
    <w:rsid w:val="00082D0B"/>
    <w:rsid w:val="000B021B"/>
    <w:rsid w:val="000C1E62"/>
    <w:rsid w:val="000C3052"/>
    <w:rsid w:val="000F3B2D"/>
    <w:rsid w:val="001001B1"/>
    <w:rsid w:val="00103141"/>
    <w:rsid w:val="00107BC9"/>
    <w:rsid w:val="00125CCB"/>
    <w:rsid w:val="00127388"/>
    <w:rsid w:val="001968C5"/>
    <w:rsid w:val="001F08AE"/>
    <w:rsid w:val="001F7C0A"/>
    <w:rsid w:val="002217D3"/>
    <w:rsid w:val="00221934"/>
    <w:rsid w:val="00240F8F"/>
    <w:rsid w:val="00243B61"/>
    <w:rsid w:val="00246A6E"/>
    <w:rsid w:val="002E538F"/>
    <w:rsid w:val="00311B83"/>
    <w:rsid w:val="0031321C"/>
    <w:rsid w:val="00330FB3"/>
    <w:rsid w:val="00381003"/>
    <w:rsid w:val="003E2C79"/>
    <w:rsid w:val="00407240"/>
    <w:rsid w:val="00407BE9"/>
    <w:rsid w:val="00441FE3"/>
    <w:rsid w:val="00453E07"/>
    <w:rsid w:val="004567F4"/>
    <w:rsid w:val="0048031C"/>
    <w:rsid w:val="004C1D70"/>
    <w:rsid w:val="004C23E6"/>
    <w:rsid w:val="004E1F5E"/>
    <w:rsid w:val="004E32E4"/>
    <w:rsid w:val="004F7C64"/>
    <w:rsid w:val="005033EA"/>
    <w:rsid w:val="00503804"/>
    <w:rsid w:val="005153D9"/>
    <w:rsid w:val="00560D15"/>
    <w:rsid w:val="005657CF"/>
    <w:rsid w:val="005F38EE"/>
    <w:rsid w:val="005F51B4"/>
    <w:rsid w:val="006238C8"/>
    <w:rsid w:val="00643BDC"/>
    <w:rsid w:val="0066735C"/>
    <w:rsid w:val="006920F3"/>
    <w:rsid w:val="006A53E6"/>
    <w:rsid w:val="006D18A3"/>
    <w:rsid w:val="006E609A"/>
    <w:rsid w:val="006F7DFC"/>
    <w:rsid w:val="00721D20"/>
    <w:rsid w:val="00754382"/>
    <w:rsid w:val="00763C39"/>
    <w:rsid w:val="00795C10"/>
    <w:rsid w:val="007A6235"/>
    <w:rsid w:val="007B7B97"/>
    <w:rsid w:val="007C5D2C"/>
    <w:rsid w:val="00831731"/>
    <w:rsid w:val="008C0458"/>
    <w:rsid w:val="008C56EB"/>
    <w:rsid w:val="008C655E"/>
    <w:rsid w:val="00902473"/>
    <w:rsid w:val="009142CB"/>
    <w:rsid w:val="0093590F"/>
    <w:rsid w:val="00942B0B"/>
    <w:rsid w:val="009A66FC"/>
    <w:rsid w:val="009B2759"/>
    <w:rsid w:val="009C2830"/>
    <w:rsid w:val="009D1789"/>
    <w:rsid w:val="009D36DD"/>
    <w:rsid w:val="00A466C5"/>
    <w:rsid w:val="00A62FC2"/>
    <w:rsid w:val="00A87701"/>
    <w:rsid w:val="00A919F7"/>
    <w:rsid w:val="00B0170E"/>
    <w:rsid w:val="00B11EE0"/>
    <w:rsid w:val="00B24476"/>
    <w:rsid w:val="00B25F3B"/>
    <w:rsid w:val="00B37047"/>
    <w:rsid w:val="00B518FE"/>
    <w:rsid w:val="00B60486"/>
    <w:rsid w:val="00B62697"/>
    <w:rsid w:val="00B711EF"/>
    <w:rsid w:val="00B72643"/>
    <w:rsid w:val="00B86FE3"/>
    <w:rsid w:val="00BA192A"/>
    <w:rsid w:val="00C10C20"/>
    <w:rsid w:val="00C2412E"/>
    <w:rsid w:val="00C36E89"/>
    <w:rsid w:val="00C4126C"/>
    <w:rsid w:val="00C45FDC"/>
    <w:rsid w:val="00C5240E"/>
    <w:rsid w:val="00C72170"/>
    <w:rsid w:val="00CA3573"/>
    <w:rsid w:val="00CB47FD"/>
    <w:rsid w:val="00CB70EE"/>
    <w:rsid w:val="00CC3A00"/>
    <w:rsid w:val="00CD7D30"/>
    <w:rsid w:val="00D348A2"/>
    <w:rsid w:val="00D354F4"/>
    <w:rsid w:val="00D36C5A"/>
    <w:rsid w:val="00D40ABF"/>
    <w:rsid w:val="00D7187E"/>
    <w:rsid w:val="00D827D3"/>
    <w:rsid w:val="00DA7296"/>
    <w:rsid w:val="00DB1664"/>
    <w:rsid w:val="00DC6C9D"/>
    <w:rsid w:val="00DD676E"/>
    <w:rsid w:val="00E44A98"/>
    <w:rsid w:val="00E552F3"/>
    <w:rsid w:val="00E605F3"/>
    <w:rsid w:val="00E76151"/>
    <w:rsid w:val="00E83417"/>
    <w:rsid w:val="00E91CBD"/>
    <w:rsid w:val="00E95A7B"/>
    <w:rsid w:val="00ED6545"/>
    <w:rsid w:val="00EF1AA9"/>
    <w:rsid w:val="00F03B50"/>
    <w:rsid w:val="00F13276"/>
    <w:rsid w:val="00F232F9"/>
    <w:rsid w:val="00F27301"/>
    <w:rsid w:val="00F40443"/>
    <w:rsid w:val="00F40D2D"/>
    <w:rsid w:val="00FA762C"/>
    <w:rsid w:val="00FB205B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AA4B4C"/>
  <w15:docId w15:val="{2809A2BB-DFA7-4488-A8E1-21EA69C5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18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qFormat/>
    <w:pPr>
      <w:spacing w:before="100" w:beforeAutospacing="1" w:after="100" w:afterAutospacing="1" w:line="375" w:lineRule="atLeast"/>
      <w:outlineLvl w:val="1"/>
    </w:pPr>
    <w:rPr>
      <w:rFonts w:ascii="Verdana" w:hAnsi="Verdana"/>
      <w:b/>
      <w:bCs/>
      <w:color w:val="333333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Prrafodelista">
    <w:name w:val="List Paragraph"/>
    <w:basedOn w:val="Normal"/>
    <w:uiPriority w:val="34"/>
    <w:qFormat/>
    <w:rsid w:val="00C2412E"/>
    <w:pPr>
      <w:ind w:left="708"/>
    </w:pPr>
  </w:style>
  <w:style w:type="character" w:styleId="Hipervnculo">
    <w:name w:val="Hyperlink"/>
    <w:basedOn w:val="Fuentedeprrafopredeter"/>
    <w:uiPriority w:val="99"/>
    <w:unhideWhenUsed/>
    <w:rsid w:val="009A66FC"/>
    <w:rPr>
      <w:color w:val="0000FF" w:themeColor="hyperlink"/>
      <w:u w:val="single"/>
    </w:rPr>
  </w:style>
  <w:style w:type="paragraph" w:customStyle="1" w:styleId="Address1">
    <w:name w:val="Address 1"/>
    <w:rsid w:val="00E83417"/>
    <w:pPr>
      <w:spacing w:before="240" w:after="240"/>
      <w:jc w:val="center"/>
    </w:pPr>
    <w:rPr>
      <w:rFonts w:ascii="Lucida Sans Unicode" w:hAnsi="Lucida Sans Unicode" w:cs="Arial"/>
      <w:b/>
      <w:bCs/>
      <w:noProof/>
      <w:color w:val="FFFFFF"/>
      <w:spacing w:val="20"/>
      <w:sz w:val="28"/>
      <w:szCs w:val="28"/>
      <w:lang w:val="en-US" w:eastAsia="en-US"/>
    </w:rPr>
  </w:style>
  <w:style w:type="paragraph" w:customStyle="1" w:styleId="Address2">
    <w:name w:val="Address 2"/>
    <w:basedOn w:val="Normal"/>
    <w:rsid w:val="00E83417"/>
    <w:pPr>
      <w:keepLines/>
      <w:spacing w:line="160" w:lineRule="atLeast"/>
    </w:pPr>
    <w:rPr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ffypharmacy.com/" TargetMode="External"/><Relationship Id="rId1" Type="http://schemas.openxmlformats.org/officeDocument/2006/relationships/hyperlink" Target="mailto:affinity@affinityelectronic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\AppData\Roaming\Microsoft\Plantillas\Lista%20de%20comprobaci&#243;n%20para%20la%20orientaci&#243;n%20de%20nuevos%20emplead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D3E1E-7A7D-45E5-B0CD-F3DBDC20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comprobación para la orientación de nuevos empleados</Template>
  <TotalTime>52</TotalTime>
  <Pages>4</Pages>
  <Words>602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[Nombre_de_la_empresa] </vt:lpstr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Ingenieria ImasD</cp:lastModifiedBy>
  <cp:revision>3</cp:revision>
  <cp:lastPrinted>2021-10-14T10:52:00Z</cp:lastPrinted>
  <dcterms:created xsi:type="dcterms:W3CDTF">2021-10-14T10:23:00Z</dcterms:created>
  <dcterms:modified xsi:type="dcterms:W3CDTF">2021-10-14T11:17:00Z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TC012340533082</vt:lpwstr>
  </property>
</Properties>
</file>