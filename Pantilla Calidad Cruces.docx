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10389" w14:textId="77777777" w:rsidR="00C05B70" w:rsidRPr="00C05B70" w:rsidRDefault="00C05B70" w:rsidP="00C05B70">
      <w:pPr>
        <w:pStyle w:val="Ttulo1"/>
        <w:jc w:val="center"/>
        <w:rPr>
          <w:lang w:val="es-ES"/>
        </w:rPr>
      </w:pPr>
      <w:r w:rsidRPr="00C05B70">
        <w:rPr>
          <w:lang w:val="es-ES"/>
        </w:rPr>
        <w:t>CONTROL DE CALIDAD CRUCES</w:t>
      </w:r>
    </w:p>
    <w:p w14:paraId="65ADB736" w14:textId="29F2428E" w:rsidR="004C23E6" w:rsidRDefault="00D04982" w:rsidP="00721D20">
      <w:pPr>
        <w:pStyle w:val="Ttulo1"/>
        <w:spacing w:before="0"/>
        <w:ind w:right="29"/>
        <w:rPr>
          <w:sz w:val="24"/>
          <w:szCs w:val="24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EFFF2D" wp14:editId="70B8B8CA">
                <wp:simplePos x="0" y="0"/>
                <wp:positionH relativeFrom="column">
                  <wp:posOffset>4924425</wp:posOffset>
                </wp:positionH>
                <wp:positionV relativeFrom="paragraph">
                  <wp:posOffset>-619125</wp:posOffset>
                </wp:positionV>
                <wp:extent cx="1181100" cy="3238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743D58" w14:textId="77777777" w:rsidR="00D04982" w:rsidRPr="00D04982" w:rsidRDefault="00D04982" w:rsidP="00D04982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36"/>
                                <w:szCs w:val="52"/>
                                <w:lang w:val="es-ES"/>
                              </w:rPr>
                            </w:pPr>
                            <w:r w:rsidRPr="00D04982">
                              <w:rPr>
                                <w:rFonts w:ascii="Cambria" w:hAnsi="Cambria"/>
                                <w:b/>
                                <w:sz w:val="36"/>
                                <w:szCs w:val="52"/>
                                <w:lang w:val="es-ES"/>
                              </w:rPr>
                              <w:t>F-G-0602</w:t>
                            </w:r>
                          </w:p>
                          <w:p w14:paraId="4CBFD049" w14:textId="77777777" w:rsidR="00D04982" w:rsidRDefault="00D049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FFF2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87.75pt;margin-top:-48.75pt;width:93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" fillcolor="white [3201]" stroked="f" strokeweight=".5pt">
                <v:textbox>
                  <w:txbxContent>
                    <w:p w14:paraId="47743D58" w14:textId="77777777" w:rsidR="00D04982" w:rsidRPr="00D04982" w:rsidRDefault="00D04982" w:rsidP="00D04982">
                      <w:pPr>
                        <w:jc w:val="center"/>
                        <w:rPr>
                          <w:rFonts w:ascii="Cambria" w:hAnsi="Cambria"/>
                          <w:b/>
                          <w:sz w:val="36"/>
                          <w:szCs w:val="52"/>
                          <w:lang w:val="es-ES"/>
                        </w:rPr>
                      </w:pPr>
                      <w:r w:rsidRPr="00D04982">
                        <w:rPr>
                          <w:rFonts w:ascii="Cambria" w:hAnsi="Cambria"/>
                          <w:b/>
                          <w:sz w:val="36"/>
                          <w:szCs w:val="52"/>
                          <w:lang w:val="es-ES"/>
                        </w:rPr>
                        <w:t>F-G-0602</w:t>
                      </w:r>
                    </w:p>
                    <w:p w14:paraId="4CBFD049" w14:textId="77777777" w:rsidR="00D04982" w:rsidRDefault="00D04982"/>
                  </w:txbxContent>
                </v:textbox>
              </v:shape>
            </w:pict>
          </mc:Fallback>
        </mc:AlternateContent>
      </w:r>
      <w:r w:rsidR="00260FDB"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764A0BF5" wp14:editId="02B71638">
            <wp:simplePos x="0" y="0"/>
            <wp:positionH relativeFrom="column">
              <wp:posOffset>4928235</wp:posOffset>
            </wp:positionH>
            <wp:positionV relativeFrom="paragraph">
              <wp:posOffset>-199390</wp:posOffset>
            </wp:positionV>
            <wp:extent cx="1301115" cy="1301115"/>
            <wp:effectExtent l="0" t="0" r="0" b="0"/>
            <wp:wrapNone/>
            <wp:docPr id="5" name="Imagen 5" descr="C:\Users\ADE\Pictures\Oficina\Vario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E\Pictures\Oficina\Varios\imag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003"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565AE64F" wp14:editId="148D1717">
            <wp:simplePos x="0" y="0"/>
            <wp:positionH relativeFrom="column">
              <wp:posOffset>-28575</wp:posOffset>
            </wp:positionH>
            <wp:positionV relativeFrom="paragraph">
              <wp:posOffset>142875</wp:posOffset>
            </wp:positionV>
            <wp:extent cx="1932940" cy="70548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75EF98" w14:textId="27F7AD7C" w:rsidR="00407240" w:rsidRPr="00721D20" w:rsidRDefault="00C5240E" w:rsidP="00260FDB">
      <w:pPr>
        <w:rPr>
          <w:sz w:val="24"/>
          <w:lang w:val="es-ES"/>
        </w:rPr>
      </w:pPr>
      <w:r>
        <w:rPr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3FB6AC" wp14:editId="63C733F4">
                <wp:simplePos x="0" y="0"/>
                <wp:positionH relativeFrom="page">
                  <wp:posOffset>882015</wp:posOffset>
                </wp:positionH>
                <wp:positionV relativeFrom="page">
                  <wp:posOffset>1126490</wp:posOffset>
                </wp:positionV>
                <wp:extent cx="1143000" cy="625475"/>
                <wp:effectExtent l="0" t="2540" r="0" b="317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2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86E58" w14:textId="6762B8FC" w:rsidR="001B166E" w:rsidRDefault="001B166E" w:rsidP="00453E07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none" lIns="36576" tIns="36576" rIns="36576" bIns="36576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FB6AC" id="Text Box 4" o:spid="_x0000_s1027" type="#_x0000_t202" style="position:absolute;margin-left:69.45pt;margin-top:88.7pt;width:90pt;height:49.2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" filled="f" stroked="f">
                <v:textbox style="mso-fit-shape-to-text:t" inset="2.88pt,2.88pt,2.88pt,2.88pt">
                  <w:txbxContent>
                    <w:p w14:paraId="41686E58" w14:textId="6762B8FC" w:rsidR="001B166E" w:rsidRDefault="001B166E" w:rsidP="00453E07">
                      <w:pPr>
                        <w:jc w:val="righ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aconcuadrcula"/>
        <w:tblW w:w="936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4763"/>
        <w:gridCol w:w="4600"/>
      </w:tblGrid>
      <w:tr w:rsidR="00CB47FD" w:rsidRPr="00127388" w14:paraId="3E4F0A88" w14:textId="77777777" w:rsidTr="001F0544">
        <w:trPr>
          <w:trHeight w:val="360"/>
        </w:trPr>
        <w:tc>
          <w:tcPr>
            <w:tcW w:w="9363" w:type="dxa"/>
            <w:gridSpan w:val="2"/>
            <w:shd w:val="clear" w:color="auto" w:fill="C8D7DA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14:paraId="6675551C" w14:textId="77777777" w:rsidR="00CB47FD" w:rsidRPr="00127388" w:rsidRDefault="00C2412E" w:rsidP="00B72643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DATOS DEL EQUIPO</w:t>
            </w:r>
          </w:p>
        </w:tc>
      </w:tr>
      <w:tr w:rsidR="004567F4" w:rsidRPr="00127388" w14:paraId="47CEA4A0" w14:textId="77777777" w:rsidTr="00AC082A">
        <w:trPr>
          <w:trHeight w:val="418"/>
        </w:trPr>
        <w:tc>
          <w:tcPr>
            <w:tcW w:w="4763" w:type="dxa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</w:tcPr>
          <w:p w14:paraId="7953EACE" w14:textId="77777777" w:rsidR="00CB47FD" w:rsidRPr="00127388" w:rsidRDefault="00C2412E" w:rsidP="00C5240E">
            <w:pPr>
              <w:rPr>
                <w:lang w:val="es-ES"/>
              </w:rPr>
            </w:pPr>
            <w:r>
              <w:rPr>
                <w:lang w:val="es-ES"/>
              </w:rPr>
              <w:t>Modelo</w:t>
            </w:r>
            <w:r w:rsidR="00CB47FD" w:rsidRPr="00127388">
              <w:rPr>
                <w:lang w:val="es-ES"/>
              </w:rPr>
              <w:t xml:space="preserve">: </w:t>
            </w:r>
            <w:r w:rsidR="00E605F3" w:rsidRPr="00127388">
              <w:rPr>
                <w:lang w:val="es-ES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="00E605F3" w:rsidRPr="00127388">
              <w:rPr>
                <w:lang w:val="es-ES"/>
              </w:rPr>
              <w:instrText xml:space="preserve"> FORMTEXT </w:instrText>
            </w:r>
            <w:r w:rsidR="00E605F3" w:rsidRPr="00127388">
              <w:rPr>
                <w:lang w:val="es-ES"/>
              </w:rPr>
            </w:r>
            <w:r w:rsidR="00E605F3" w:rsidRPr="00127388">
              <w:rPr>
                <w:lang w:val="es-ES"/>
              </w:rPr>
              <w:fldChar w:fldCharType="separate"/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fldChar w:fldCharType="end"/>
            </w:r>
            <w:bookmarkEnd w:id="0"/>
          </w:p>
        </w:tc>
        <w:tc>
          <w:tcPr>
            <w:tcW w:w="4600" w:type="dxa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</w:tcPr>
          <w:p w14:paraId="2363D427" w14:textId="77777777" w:rsidR="00CB47FD" w:rsidRPr="00127388" w:rsidRDefault="00C2412E" w:rsidP="00C5240E">
            <w:pPr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Fecha fabricación</w:t>
            </w:r>
            <w:r w:rsidR="00CB47FD" w:rsidRPr="00127388">
              <w:rPr>
                <w:lang w:val="es-ES"/>
              </w:rPr>
              <w:t xml:space="preserve">: </w:t>
            </w:r>
            <w:r w:rsidR="00E605F3" w:rsidRPr="00127388">
              <w:rPr>
                <w:lang w:val="es-E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 w:rsidR="00E605F3" w:rsidRPr="00127388">
              <w:rPr>
                <w:lang w:val="es-ES"/>
              </w:rPr>
              <w:instrText xml:space="preserve"> FORMTEXT </w:instrText>
            </w:r>
            <w:r w:rsidR="00E605F3" w:rsidRPr="00127388">
              <w:rPr>
                <w:lang w:val="es-ES"/>
              </w:rPr>
            </w:r>
            <w:r w:rsidR="00E605F3" w:rsidRPr="00127388">
              <w:rPr>
                <w:lang w:val="es-ES"/>
              </w:rPr>
              <w:fldChar w:fldCharType="separate"/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fldChar w:fldCharType="end"/>
            </w:r>
            <w:bookmarkEnd w:id="1"/>
          </w:p>
        </w:tc>
      </w:tr>
      <w:tr w:rsidR="004567F4" w:rsidRPr="00127388" w14:paraId="59E5AA99" w14:textId="77777777" w:rsidTr="00AC082A">
        <w:trPr>
          <w:trHeight w:val="418"/>
        </w:trPr>
        <w:tc>
          <w:tcPr>
            <w:tcW w:w="4763" w:type="dxa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</w:tcPr>
          <w:p w14:paraId="5D8E5A67" w14:textId="77777777" w:rsidR="00CB47FD" w:rsidRPr="00127388" w:rsidRDefault="00C2412E" w:rsidP="00C5240E">
            <w:pPr>
              <w:rPr>
                <w:lang w:val="es-ES"/>
              </w:rPr>
            </w:pPr>
            <w:r>
              <w:rPr>
                <w:lang w:val="es-ES"/>
              </w:rPr>
              <w:t>Denominación</w:t>
            </w:r>
            <w:r w:rsidR="00CB47FD" w:rsidRPr="00127388">
              <w:rPr>
                <w:lang w:val="es-ES"/>
              </w:rPr>
              <w:t xml:space="preserve">: </w:t>
            </w:r>
            <w:r w:rsidR="00E605F3" w:rsidRPr="00127388">
              <w:rPr>
                <w:lang w:val="es-E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="00E605F3" w:rsidRPr="00127388">
              <w:rPr>
                <w:lang w:val="es-ES"/>
              </w:rPr>
              <w:instrText xml:space="preserve"> FORMTEXT </w:instrText>
            </w:r>
            <w:r w:rsidR="00E605F3" w:rsidRPr="00127388">
              <w:rPr>
                <w:lang w:val="es-ES"/>
              </w:rPr>
            </w:r>
            <w:r w:rsidR="00E605F3" w:rsidRPr="00127388">
              <w:rPr>
                <w:lang w:val="es-ES"/>
              </w:rPr>
              <w:fldChar w:fldCharType="separate"/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fldChar w:fldCharType="end"/>
            </w:r>
            <w:bookmarkEnd w:id="2"/>
          </w:p>
        </w:tc>
        <w:tc>
          <w:tcPr>
            <w:tcW w:w="4600" w:type="dxa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</w:tcPr>
          <w:p w14:paraId="392EF7D0" w14:textId="77777777" w:rsidR="00CB47FD" w:rsidRPr="00127388" w:rsidRDefault="00C2412E" w:rsidP="00C5240E">
            <w:pPr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lang w:val="es-ES"/>
              </w:rPr>
              <w:t>Nº</w:t>
            </w:r>
            <w:proofErr w:type="spellEnd"/>
            <w:r>
              <w:rPr>
                <w:lang w:val="es-ES"/>
              </w:rPr>
              <w:t xml:space="preserve"> Serie</w:t>
            </w:r>
            <w:r w:rsidR="00CB47FD" w:rsidRPr="00127388">
              <w:rPr>
                <w:lang w:val="es-ES"/>
              </w:rPr>
              <w:t xml:space="preserve">: </w:t>
            </w:r>
            <w:r w:rsidR="00E605F3" w:rsidRPr="00127388">
              <w:rPr>
                <w:lang w:val="es-ES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 w:rsidR="00E605F3" w:rsidRPr="00127388">
              <w:rPr>
                <w:lang w:val="es-ES"/>
              </w:rPr>
              <w:instrText xml:space="preserve"> FORMTEXT </w:instrText>
            </w:r>
            <w:r w:rsidR="00E605F3" w:rsidRPr="00127388">
              <w:rPr>
                <w:lang w:val="es-ES"/>
              </w:rPr>
            </w:r>
            <w:r w:rsidR="00E605F3" w:rsidRPr="00127388">
              <w:rPr>
                <w:lang w:val="es-ES"/>
              </w:rPr>
              <w:fldChar w:fldCharType="separate"/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fldChar w:fldCharType="end"/>
            </w:r>
            <w:bookmarkEnd w:id="3"/>
          </w:p>
        </w:tc>
      </w:tr>
      <w:tr w:rsidR="00CB47FD" w:rsidRPr="00127388" w14:paraId="40134A90" w14:textId="77777777" w:rsidTr="001F0544">
        <w:trPr>
          <w:trHeight w:val="259"/>
        </w:trPr>
        <w:tc>
          <w:tcPr>
            <w:tcW w:w="9363" w:type="dxa"/>
            <w:gridSpan w:val="2"/>
            <w:shd w:val="clear" w:color="auto" w:fill="E6E6E6"/>
            <w:tcMar>
              <w:top w:w="43" w:type="dxa"/>
              <w:left w:w="86" w:type="dxa"/>
              <w:bottom w:w="29" w:type="dxa"/>
              <w:right w:w="86" w:type="dxa"/>
            </w:tcMar>
            <w:vAlign w:val="center"/>
          </w:tcPr>
          <w:p w14:paraId="5ACE86B9" w14:textId="77777777" w:rsidR="00CB47FD" w:rsidRPr="00127388" w:rsidRDefault="00C2412E" w:rsidP="00B24476">
            <w:pPr>
              <w:rPr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VERIFICACIÓN COMPLEMENTOS</w:t>
            </w:r>
            <w:r w:rsidR="00B24476">
              <w:rPr>
                <w:b/>
                <w:sz w:val="20"/>
                <w:szCs w:val="20"/>
                <w:lang w:val="es-ES"/>
              </w:rPr>
              <w:t xml:space="preserve">                                                                                                      </w:t>
            </w:r>
            <w:r w:rsidR="00B24476" w:rsidRPr="00B24476">
              <w:rPr>
                <w:sz w:val="24"/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4476" w:rsidRPr="00B24476">
              <w:rPr>
                <w:sz w:val="24"/>
                <w:lang w:val="es-ES"/>
              </w:rPr>
              <w:instrText xml:space="preserve"> FORMCHECKBOX </w:instrText>
            </w:r>
            <w:r w:rsidR="001B166E">
              <w:rPr>
                <w:sz w:val="24"/>
                <w:lang w:val="es-ES"/>
              </w:rPr>
            </w:r>
            <w:r w:rsidR="001B166E">
              <w:rPr>
                <w:sz w:val="24"/>
                <w:lang w:val="es-ES"/>
              </w:rPr>
              <w:fldChar w:fldCharType="separate"/>
            </w:r>
            <w:r w:rsidR="00B24476" w:rsidRPr="00B24476">
              <w:rPr>
                <w:sz w:val="24"/>
                <w:lang w:val="es-ES"/>
              </w:rPr>
              <w:fldChar w:fldCharType="end"/>
            </w:r>
          </w:p>
        </w:tc>
      </w:tr>
      <w:tr w:rsidR="004664DE" w:rsidRPr="00221934" w14:paraId="168C14A6" w14:textId="77777777" w:rsidTr="003363C0">
        <w:trPr>
          <w:trHeight w:val="1116"/>
        </w:trPr>
        <w:tc>
          <w:tcPr>
            <w:tcW w:w="4763" w:type="dxa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</w:tcPr>
          <w:p w14:paraId="64811843" w14:textId="54AC13F3" w:rsidR="00350FCF" w:rsidRPr="00587AC1" w:rsidRDefault="00350FCF" w:rsidP="00587AC1">
            <w:pPr>
              <w:ind w:left="720"/>
              <w:jc w:val="center"/>
              <w:rPr>
                <w:sz w:val="2"/>
                <w:lang w:val="es-ES"/>
              </w:rPr>
            </w:pPr>
          </w:p>
          <w:p w14:paraId="6E611E21" w14:textId="25AF6F29" w:rsidR="00FB71FE" w:rsidRDefault="00587AC1" w:rsidP="00EF7135">
            <w:pPr>
              <w:ind w:left="720" w:right="-14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 </w:t>
            </w:r>
            <w:r w:rsidR="00EF7135">
              <w:rPr>
                <w:sz w:val="20"/>
                <w:lang w:val="es-ES"/>
              </w:rPr>
              <w:t xml:space="preserve">                                           </w:t>
            </w:r>
            <w:r>
              <w:rPr>
                <w:sz w:val="20"/>
                <w:lang w:val="es-ES"/>
              </w:rPr>
              <w:t xml:space="preserve"> </w:t>
            </w:r>
            <w:r w:rsidR="004664DE" w:rsidRPr="00F86C88">
              <w:rPr>
                <w:sz w:val="20"/>
                <w:lang w:val="es-ES"/>
              </w:rPr>
              <w:t xml:space="preserve">A   </w:t>
            </w:r>
            <w:r w:rsidRPr="00F86C88">
              <w:rPr>
                <w:sz w:val="20"/>
                <w:lang w:val="es-ES"/>
              </w:rPr>
              <w:tab/>
              <w:t xml:space="preserve"> </w:t>
            </w:r>
            <w:r>
              <w:rPr>
                <w:sz w:val="20"/>
                <w:lang w:val="es-ES"/>
              </w:rPr>
              <w:t xml:space="preserve">  </w:t>
            </w:r>
            <w:r w:rsidR="00EF7135">
              <w:rPr>
                <w:sz w:val="20"/>
                <w:lang w:val="es-ES"/>
              </w:rPr>
              <w:t xml:space="preserve">     </w:t>
            </w:r>
            <w:r>
              <w:rPr>
                <w:sz w:val="20"/>
                <w:lang w:val="es-ES"/>
              </w:rPr>
              <w:t>N</w:t>
            </w:r>
            <w:r w:rsidR="004664DE" w:rsidRPr="00F86C88">
              <w:rPr>
                <w:sz w:val="20"/>
                <w:lang w:val="es-ES"/>
              </w:rPr>
              <w:t>/A</w:t>
            </w:r>
          </w:p>
          <w:p w14:paraId="3DC703FC" w14:textId="77777777" w:rsidR="00FB71FE" w:rsidRPr="00FB71FE" w:rsidRDefault="00FB71FE" w:rsidP="00587AC1">
            <w:pPr>
              <w:ind w:left="720"/>
              <w:rPr>
                <w:sz w:val="10"/>
                <w:lang w:val="es-ES"/>
              </w:rPr>
            </w:pPr>
          </w:p>
          <w:p w14:paraId="586AEE0C" w14:textId="429E0D8A" w:rsidR="004664DE" w:rsidRPr="00CC3A00" w:rsidRDefault="004664DE" w:rsidP="0078212B">
            <w:pPr>
              <w:numPr>
                <w:ilvl w:val="0"/>
                <w:numId w:val="25"/>
              </w:numPr>
              <w:spacing w:after="240"/>
              <w:rPr>
                <w:lang w:val="es-ES"/>
              </w:rPr>
            </w:pPr>
            <w:r w:rsidRPr="00F86C88">
              <w:rPr>
                <w:sz w:val="20"/>
                <w:lang w:val="es-ES"/>
              </w:rPr>
              <w:t xml:space="preserve">  </w:t>
            </w:r>
            <w:r w:rsidRPr="003363C0">
              <w:rPr>
                <w:sz w:val="20"/>
                <w:lang w:val="es-ES"/>
              </w:rPr>
              <w:t>Carcasa</w:t>
            </w:r>
            <w:r w:rsidR="0078212B">
              <w:rPr>
                <w:sz w:val="20"/>
                <w:lang w:val="es-ES"/>
              </w:rPr>
              <w:t xml:space="preserve">          </w:t>
            </w:r>
            <w:r w:rsidR="00EF7135">
              <w:rPr>
                <w:lang w:val="es-ES"/>
              </w:rPr>
              <w:t xml:space="preserve">                      </w:t>
            </w:r>
            <w:r>
              <w:rPr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"/>
            <w:r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  <w:bookmarkEnd w:id="4"/>
            <w:r w:rsidRPr="00127388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  </w:t>
            </w:r>
            <w:r w:rsidR="00E67A7E">
              <w:rPr>
                <w:lang w:val="es-ES"/>
              </w:rPr>
              <w:t xml:space="preserve">         </w:t>
            </w:r>
            <w:r>
              <w:rPr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  <w:r w:rsidRPr="00127388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  </w:t>
            </w:r>
          </w:p>
          <w:p w14:paraId="27B6BFEA" w14:textId="1D8DDAFE" w:rsidR="004664DE" w:rsidRPr="00FB71FE" w:rsidRDefault="00FB71FE" w:rsidP="00223398">
            <w:pPr>
              <w:pStyle w:val="Prrafodelista"/>
              <w:numPr>
                <w:ilvl w:val="0"/>
                <w:numId w:val="25"/>
              </w:numPr>
              <w:ind w:right="-140"/>
              <w:rPr>
                <w:sz w:val="10"/>
                <w:lang w:val="es-ES"/>
              </w:rPr>
            </w:pPr>
            <w:r>
              <w:rPr>
                <w:lang w:val="es-ES"/>
              </w:rPr>
              <w:t xml:space="preserve">  </w:t>
            </w:r>
            <w:r w:rsidR="004664DE" w:rsidRPr="003363C0">
              <w:rPr>
                <w:sz w:val="20"/>
                <w:lang w:val="es-ES"/>
              </w:rPr>
              <w:t>Soport</w:t>
            </w:r>
            <w:r w:rsidR="0078212B">
              <w:rPr>
                <w:sz w:val="20"/>
                <w:lang w:val="es-ES"/>
              </w:rPr>
              <w:t xml:space="preserve">e           </w:t>
            </w:r>
            <w:r w:rsidR="00EF7135">
              <w:rPr>
                <w:lang w:val="es-ES"/>
              </w:rPr>
              <w:t xml:space="preserve">                      </w:t>
            </w:r>
            <w:r w:rsidR="004664DE" w:rsidRPr="00FB71FE">
              <w:rPr>
                <w:lang w:val="es-E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64DE" w:rsidRPr="00FB71FE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="004664DE" w:rsidRPr="00FB71FE">
              <w:rPr>
                <w:lang w:val="es-ES"/>
              </w:rPr>
              <w:fldChar w:fldCharType="end"/>
            </w:r>
            <w:r w:rsidR="004664DE" w:rsidRPr="00FB71FE">
              <w:rPr>
                <w:lang w:val="es-ES"/>
              </w:rPr>
              <w:t xml:space="preserve">   </w:t>
            </w:r>
            <w:r w:rsidR="00EF7135">
              <w:rPr>
                <w:lang w:val="es-ES"/>
              </w:rPr>
              <w:t xml:space="preserve">         </w:t>
            </w:r>
            <w:r w:rsidR="004664DE" w:rsidRPr="00FB71FE">
              <w:rPr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64DE" w:rsidRPr="00FB71FE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="004664DE" w:rsidRPr="00FB71FE">
              <w:rPr>
                <w:lang w:val="es-ES"/>
              </w:rPr>
              <w:fldChar w:fldCharType="end"/>
            </w:r>
            <w:r w:rsidR="004664DE" w:rsidRPr="00FB71FE">
              <w:rPr>
                <w:sz w:val="20"/>
                <w:lang w:val="es-ES"/>
              </w:rPr>
              <w:t xml:space="preserve">   </w:t>
            </w:r>
          </w:p>
        </w:tc>
        <w:tc>
          <w:tcPr>
            <w:tcW w:w="4600" w:type="dxa"/>
            <w:vAlign w:val="center"/>
          </w:tcPr>
          <w:p w14:paraId="5875B101" w14:textId="683A2A12" w:rsidR="00B56FF7" w:rsidRPr="003363C0" w:rsidRDefault="00A27EF1" w:rsidP="003363C0">
            <w:pPr>
              <w:pStyle w:val="Prrafodelista"/>
              <w:tabs>
                <w:tab w:val="left" w:pos="2037"/>
              </w:tabs>
              <w:ind w:left="1020"/>
              <w:rPr>
                <w:sz w:val="20"/>
                <w:lang w:val="es-ES"/>
              </w:rPr>
            </w:pPr>
            <w:r w:rsidRPr="003363C0">
              <w:rPr>
                <w:sz w:val="20"/>
                <w:lang w:val="es-ES"/>
              </w:rPr>
              <w:t xml:space="preserve">                   </w:t>
            </w:r>
            <w:r w:rsidR="00AC082A" w:rsidRPr="003363C0">
              <w:rPr>
                <w:sz w:val="20"/>
                <w:lang w:val="es-ES"/>
              </w:rPr>
              <w:t xml:space="preserve">     </w:t>
            </w:r>
            <w:r w:rsidRPr="003363C0">
              <w:rPr>
                <w:sz w:val="20"/>
                <w:lang w:val="es-ES"/>
              </w:rPr>
              <w:t xml:space="preserve">  </w:t>
            </w:r>
            <w:r w:rsidR="00AC082A" w:rsidRPr="003363C0">
              <w:rPr>
                <w:sz w:val="20"/>
                <w:lang w:val="es-ES"/>
              </w:rPr>
              <w:t xml:space="preserve"> </w:t>
            </w:r>
            <w:r w:rsidR="003363C0">
              <w:rPr>
                <w:sz w:val="20"/>
                <w:lang w:val="es-ES"/>
              </w:rPr>
              <w:t xml:space="preserve">    </w:t>
            </w:r>
            <w:r w:rsidR="00444E8A">
              <w:rPr>
                <w:sz w:val="20"/>
                <w:lang w:val="es-ES"/>
              </w:rPr>
              <w:t xml:space="preserve">           </w:t>
            </w:r>
            <w:r w:rsidR="00B56FF7" w:rsidRPr="003363C0">
              <w:rPr>
                <w:sz w:val="20"/>
                <w:lang w:val="es-ES"/>
              </w:rPr>
              <w:t>A          N/A</w:t>
            </w:r>
          </w:p>
          <w:p w14:paraId="1737F0D6" w14:textId="77777777" w:rsidR="00B56FF7" w:rsidRPr="00B56FF7" w:rsidRDefault="00B56FF7" w:rsidP="003363C0">
            <w:pPr>
              <w:pStyle w:val="Prrafodelista"/>
              <w:tabs>
                <w:tab w:val="left" w:pos="2037"/>
              </w:tabs>
              <w:ind w:left="1020"/>
              <w:rPr>
                <w:sz w:val="10"/>
                <w:lang w:val="es-ES"/>
              </w:rPr>
            </w:pPr>
          </w:p>
          <w:p w14:paraId="5A840A4D" w14:textId="7409062F" w:rsidR="004664DE" w:rsidRPr="00BD28FD" w:rsidRDefault="00350FCF" w:rsidP="003363C0">
            <w:pPr>
              <w:pStyle w:val="Prrafodelista"/>
              <w:numPr>
                <w:ilvl w:val="0"/>
                <w:numId w:val="32"/>
              </w:numPr>
              <w:tabs>
                <w:tab w:val="left" w:pos="2037"/>
              </w:tabs>
              <w:ind w:left="938"/>
              <w:rPr>
                <w:lang w:val="es-ES"/>
              </w:rPr>
            </w:pPr>
            <w:r w:rsidRPr="00BD28FD">
              <w:rPr>
                <w:sz w:val="20"/>
                <w:lang w:val="es-ES"/>
              </w:rPr>
              <w:t xml:space="preserve">Router         </w:t>
            </w:r>
            <w:r w:rsidR="00BD28FD" w:rsidRPr="00BD28FD">
              <w:rPr>
                <w:sz w:val="20"/>
                <w:lang w:val="es-ES"/>
              </w:rPr>
              <w:t xml:space="preserve">   </w:t>
            </w:r>
            <w:r w:rsidRPr="00BD28FD">
              <w:rPr>
                <w:sz w:val="20"/>
                <w:lang w:val="es-ES"/>
              </w:rPr>
              <w:t xml:space="preserve"> </w:t>
            </w:r>
            <w:r w:rsidR="00AC082A">
              <w:rPr>
                <w:sz w:val="20"/>
                <w:lang w:val="es-ES"/>
              </w:rPr>
              <w:t xml:space="preserve">     </w:t>
            </w:r>
            <w:r w:rsidR="00444E8A">
              <w:rPr>
                <w:sz w:val="20"/>
                <w:lang w:val="es-ES"/>
              </w:rPr>
              <w:t xml:space="preserve">            </w:t>
            </w:r>
            <w:r w:rsidR="00AC082A">
              <w:rPr>
                <w:sz w:val="20"/>
                <w:lang w:val="es-ES"/>
              </w:rPr>
              <w:t xml:space="preserve">   </w:t>
            </w:r>
            <w:r w:rsidRPr="00BD28FD">
              <w:rPr>
                <w:lang w:val="es-E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28FD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Pr="00BD28FD">
              <w:rPr>
                <w:lang w:val="es-ES"/>
              </w:rPr>
              <w:fldChar w:fldCharType="end"/>
            </w:r>
            <w:r w:rsidRPr="00BD28FD">
              <w:rPr>
                <w:lang w:val="es-ES"/>
              </w:rPr>
              <w:t xml:space="preserve">    </w:t>
            </w:r>
            <w:r w:rsidR="00B56FF7" w:rsidRPr="00BD28FD">
              <w:rPr>
                <w:lang w:val="es-ES"/>
              </w:rPr>
              <w:t xml:space="preserve">  </w:t>
            </w:r>
            <w:r w:rsidRPr="00BD28FD">
              <w:rPr>
                <w:lang w:val="es-ES"/>
              </w:rPr>
              <w:t xml:space="preserve"> </w:t>
            </w:r>
            <w:r w:rsidR="00E67A7E">
              <w:rPr>
                <w:lang w:val="es-ES"/>
              </w:rPr>
              <w:t xml:space="preserve">    </w:t>
            </w:r>
            <w:r w:rsidRPr="00BD28FD">
              <w:rPr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28FD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Pr="00BD28FD">
              <w:rPr>
                <w:lang w:val="es-ES"/>
              </w:rPr>
              <w:fldChar w:fldCharType="end"/>
            </w:r>
          </w:p>
        </w:tc>
      </w:tr>
      <w:tr w:rsidR="00CB47FD" w:rsidRPr="00127388" w14:paraId="1AB5938A" w14:textId="77777777" w:rsidTr="001F0544">
        <w:trPr>
          <w:trHeight w:val="184"/>
        </w:trPr>
        <w:tc>
          <w:tcPr>
            <w:tcW w:w="9363" w:type="dxa"/>
            <w:gridSpan w:val="2"/>
            <w:shd w:val="clear" w:color="auto" w:fill="E6E6E6"/>
            <w:tcMar>
              <w:top w:w="43" w:type="dxa"/>
              <w:left w:w="86" w:type="dxa"/>
              <w:bottom w:w="29" w:type="dxa"/>
              <w:right w:w="86" w:type="dxa"/>
            </w:tcMar>
            <w:vAlign w:val="center"/>
          </w:tcPr>
          <w:p w14:paraId="1700F4A1" w14:textId="77777777" w:rsidR="00CB47FD" w:rsidRPr="00127388" w:rsidRDefault="00C5240E" w:rsidP="00B24476">
            <w:pPr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VERIFICACIÓN MECANICA</w:t>
            </w:r>
            <w:r w:rsidR="00B24476">
              <w:rPr>
                <w:b/>
                <w:sz w:val="20"/>
                <w:szCs w:val="20"/>
                <w:lang w:val="es-ES"/>
              </w:rPr>
              <w:t xml:space="preserve">                                                                                                                  </w:t>
            </w:r>
            <w:r w:rsidR="00B24476" w:rsidRPr="00B24476">
              <w:rPr>
                <w:sz w:val="24"/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4476" w:rsidRPr="00B24476">
              <w:rPr>
                <w:sz w:val="24"/>
                <w:lang w:val="es-ES"/>
              </w:rPr>
              <w:instrText xml:space="preserve"> FORMCHECKBOX </w:instrText>
            </w:r>
            <w:r w:rsidR="001B166E">
              <w:rPr>
                <w:sz w:val="24"/>
                <w:lang w:val="es-ES"/>
              </w:rPr>
            </w:r>
            <w:r w:rsidR="001B166E">
              <w:rPr>
                <w:sz w:val="24"/>
                <w:lang w:val="es-ES"/>
              </w:rPr>
              <w:fldChar w:fldCharType="separate"/>
            </w:r>
            <w:r w:rsidR="00B24476" w:rsidRPr="00B24476">
              <w:rPr>
                <w:sz w:val="24"/>
                <w:lang w:val="es-ES"/>
              </w:rPr>
              <w:fldChar w:fldCharType="end"/>
            </w:r>
          </w:p>
        </w:tc>
      </w:tr>
      <w:tr w:rsidR="00831731" w:rsidRPr="00831731" w14:paraId="23C77F4F" w14:textId="77777777" w:rsidTr="006F671D">
        <w:tc>
          <w:tcPr>
            <w:tcW w:w="4763" w:type="dxa"/>
            <w:tcMar>
              <w:top w:w="58" w:type="dxa"/>
              <w:left w:w="86" w:type="dxa"/>
              <w:bottom w:w="43" w:type="dxa"/>
              <w:right w:w="86" w:type="dxa"/>
            </w:tcMar>
          </w:tcPr>
          <w:p w14:paraId="42E9E0CF" w14:textId="77777777" w:rsidR="00B24476" w:rsidRPr="00327421" w:rsidRDefault="00B24476" w:rsidP="00B24476">
            <w:pPr>
              <w:pStyle w:val="Prrafodelista"/>
              <w:ind w:left="720"/>
              <w:rPr>
                <w:i/>
                <w:sz w:val="2"/>
                <w:szCs w:val="10"/>
                <w:lang w:val="es-ES"/>
              </w:rPr>
            </w:pPr>
          </w:p>
          <w:p w14:paraId="089AC160" w14:textId="79729B0B" w:rsidR="00D74158" w:rsidRPr="00F86C88" w:rsidRDefault="00D74158" w:rsidP="00D74158">
            <w:pPr>
              <w:pStyle w:val="Prrafodelista"/>
              <w:ind w:left="720"/>
              <w:rPr>
                <w:sz w:val="20"/>
                <w:lang w:val="es-ES"/>
              </w:rPr>
            </w:pPr>
            <w:r w:rsidRPr="00F86C88">
              <w:rPr>
                <w:i/>
                <w:sz w:val="20"/>
                <w:lang w:val="es-ES"/>
              </w:rPr>
              <w:t xml:space="preserve">                             </w:t>
            </w:r>
            <w:r w:rsidR="000D4DF2">
              <w:rPr>
                <w:i/>
                <w:sz w:val="20"/>
                <w:lang w:val="es-ES"/>
              </w:rPr>
              <w:t xml:space="preserve">                </w:t>
            </w:r>
            <w:r w:rsidR="001F0544" w:rsidRPr="00F86C88">
              <w:rPr>
                <w:i/>
                <w:sz w:val="20"/>
                <w:lang w:val="es-ES"/>
              </w:rPr>
              <w:t xml:space="preserve"> </w:t>
            </w:r>
            <w:r w:rsidRPr="00F86C88">
              <w:rPr>
                <w:sz w:val="20"/>
                <w:lang w:val="es-ES"/>
              </w:rPr>
              <w:t>A           N/A</w:t>
            </w:r>
          </w:p>
          <w:p w14:paraId="518D61BE" w14:textId="77777777" w:rsidR="00D74158" w:rsidRPr="00D74158" w:rsidRDefault="00D74158" w:rsidP="00D74158">
            <w:pPr>
              <w:pStyle w:val="Prrafodelista"/>
              <w:ind w:left="720"/>
              <w:rPr>
                <w:sz w:val="10"/>
                <w:lang w:val="es-ES"/>
              </w:rPr>
            </w:pPr>
          </w:p>
          <w:p w14:paraId="53B9D60B" w14:textId="35610814" w:rsidR="00831731" w:rsidRPr="00223398" w:rsidRDefault="00DD676E" w:rsidP="00223398">
            <w:pPr>
              <w:pStyle w:val="Prrafodelista"/>
              <w:numPr>
                <w:ilvl w:val="0"/>
                <w:numId w:val="26"/>
              </w:numPr>
              <w:spacing w:after="240"/>
              <w:rPr>
                <w:i/>
                <w:lang w:val="es-ES"/>
              </w:rPr>
            </w:pPr>
            <w:r w:rsidRPr="00223398">
              <w:rPr>
                <w:lang w:val="es-ES"/>
              </w:rPr>
              <w:t>Soporte Pared</w:t>
            </w:r>
            <w:r w:rsidR="00B24476" w:rsidRPr="00223398">
              <w:rPr>
                <w:lang w:val="es-ES"/>
              </w:rPr>
              <w:t>.</w:t>
            </w:r>
            <w:r w:rsidR="00560D15" w:rsidRPr="00223398">
              <w:rPr>
                <w:lang w:val="es-ES"/>
              </w:rPr>
              <w:t xml:space="preserve"> </w:t>
            </w:r>
            <w:r w:rsidR="000D236F" w:rsidRPr="00223398">
              <w:rPr>
                <w:lang w:val="es-ES"/>
              </w:rPr>
              <w:t xml:space="preserve">   </w:t>
            </w:r>
            <w:r w:rsidR="001F0544" w:rsidRPr="00223398">
              <w:rPr>
                <w:lang w:val="es-ES"/>
              </w:rPr>
              <w:t xml:space="preserve"> </w:t>
            </w:r>
            <w:r w:rsidR="00394492" w:rsidRPr="00223398">
              <w:rPr>
                <w:lang w:val="es-ES"/>
              </w:rPr>
              <w:t xml:space="preserve">   </w:t>
            </w:r>
            <w:r w:rsidR="000D4DF2" w:rsidRPr="00223398">
              <w:rPr>
                <w:lang w:val="es-ES"/>
              </w:rPr>
              <w:t xml:space="preserve">                  </w:t>
            </w:r>
            <w:r w:rsidR="000D236F" w:rsidRPr="00223398">
              <w:rPr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236F" w:rsidRPr="00223398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="000D236F" w:rsidRPr="00223398">
              <w:rPr>
                <w:lang w:val="es-ES"/>
              </w:rPr>
              <w:fldChar w:fldCharType="end"/>
            </w:r>
            <w:r w:rsidR="000D236F" w:rsidRPr="00223398">
              <w:rPr>
                <w:lang w:val="es-ES"/>
              </w:rPr>
              <w:t xml:space="preserve">            </w:t>
            </w:r>
            <w:r w:rsidR="000D236F" w:rsidRPr="00223398">
              <w:rPr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236F" w:rsidRPr="00223398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="000D236F" w:rsidRPr="00223398">
              <w:rPr>
                <w:lang w:val="es-ES"/>
              </w:rPr>
              <w:fldChar w:fldCharType="end"/>
            </w:r>
          </w:p>
          <w:p w14:paraId="1B553825" w14:textId="667FB1BE" w:rsidR="00B24476" w:rsidRPr="00CB70EE" w:rsidRDefault="00DD676E" w:rsidP="00223398">
            <w:pPr>
              <w:pStyle w:val="Prrafodelista"/>
              <w:numPr>
                <w:ilvl w:val="0"/>
                <w:numId w:val="26"/>
              </w:numPr>
              <w:tabs>
                <w:tab w:val="left" w:pos="3454"/>
              </w:tabs>
              <w:rPr>
                <w:lang w:val="es-ES"/>
              </w:rPr>
            </w:pPr>
            <w:r>
              <w:rPr>
                <w:lang w:val="es-ES"/>
              </w:rPr>
              <w:t>Color Carcasa</w:t>
            </w:r>
            <w:r w:rsidR="00B24476">
              <w:rPr>
                <w:lang w:val="es-ES"/>
              </w:rPr>
              <w:t>.</w:t>
            </w:r>
            <w:r w:rsidR="00831731" w:rsidRPr="00831731">
              <w:rPr>
                <w:lang w:val="es-ES"/>
              </w:rPr>
              <w:t xml:space="preserve"> </w:t>
            </w:r>
            <w:r w:rsidR="000D236F">
              <w:rPr>
                <w:lang w:val="es-ES"/>
              </w:rPr>
              <w:t xml:space="preserve">  </w:t>
            </w:r>
            <w:r w:rsidR="001F0544">
              <w:rPr>
                <w:lang w:val="es-ES"/>
              </w:rPr>
              <w:t xml:space="preserve"> </w:t>
            </w:r>
            <w:r w:rsidR="000D236F">
              <w:rPr>
                <w:lang w:val="es-ES"/>
              </w:rPr>
              <w:t xml:space="preserve"> </w:t>
            </w:r>
            <w:r w:rsidR="00394492">
              <w:rPr>
                <w:lang w:val="es-ES"/>
              </w:rPr>
              <w:t xml:space="preserve">    </w:t>
            </w:r>
            <w:r w:rsidR="000D4DF2">
              <w:rPr>
                <w:lang w:val="es-ES"/>
              </w:rPr>
              <w:t xml:space="preserve">                 </w:t>
            </w:r>
            <w:r w:rsidR="000D236F" w:rsidRPr="00831731">
              <w:rPr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236F" w:rsidRPr="00831731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="000D236F" w:rsidRPr="00831731">
              <w:rPr>
                <w:lang w:val="es-ES"/>
              </w:rPr>
              <w:fldChar w:fldCharType="end"/>
            </w:r>
            <w:r w:rsidR="000D236F">
              <w:rPr>
                <w:lang w:val="es-ES"/>
              </w:rPr>
              <w:t xml:space="preserve">            </w:t>
            </w:r>
            <w:r w:rsidR="000D236F" w:rsidRPr="00831731">
              <w:rPr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236F" w:rsidRPr="00831731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="000D236F" w:rsidRPr="00831731">
              <w:rPr>
                <w:lang w:val="es-ES"/>
              </w:rPr>
              <w:fldChar w:fldCharType="end"/>
            </w:r>
          </w:p>
        </w:tc>
        <w:tc>
          <w:tcPr>
            <w:tcW w:w="4600" w:type="dxa"/>
            <w:tcMar>
              <w:top w:w="58" w:type="dxa"/>
              <w:left w:w="86" w:type="dxa"/>
              <w:bottom w:w="43" w:type="dxa"/>
              <w:right w:w="86" w:type="dxa"/>
            </w:tcMar>
            <w:vAlign w:val="center"/>
          </w:tcPr>
          <w:p w14:paraId="2F57963E" w14:textId="77777777" w:rsidR="00CB70EE" w:rsidRPr="00CB70EE" w:rsidRDefault="00CB70EE" w:rsidP="006F671D">
            <w:pPr>
              <w:pStyle w:val="Prrafodelista"/>
              <w:ind w:left="720"/>
              <w:rPr>
                <w:sz w:val="10"/>
                <w:szCs w:val="10"/>
                <w:lang w:val="es-ES"/>
              </w:rPr>
            </w:pPr>
          </w:p>
          <w:p w14:paraId="1944AFB4" w14:textId="29335543" w:rsidR="0064206B" w:rsidRPr="00F86C88" w:rsidRDefault="00F34156" w:rsidP="006F671D">
            <w:pPr>
              <w:pStyle w:val="Prrafodelista"/>
              <w:ind w:left="72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                                  </w:t>
            </w:r>
            <w:r w:rsidR="006F671D">
              <w:rPr>
                <w:sz w:val="20"/>
                <w:lang w:val="es-ES"/>
              </w:rPr>
              <w:t xml:space="preserve">  </w:t>
            </w:r>
            <w:r w:rsidR="00444E8A">
              <w:rPr>
                <w:sz w:val="20"/>
                <w:lang w:val="es-ES"/>
              </w:rPr>
              <w:t xml:space="preserve">           </w:t>
            </w:r>
            <w:r w:rsidR="0064206B" w:rsidRPr="00F86C88">
              <w:rPr>
                <w:sz w:val="20"/>
                <w:lang w:val="es-ES"/>
              </w:rPr>
              <w:t xml:space="preserve">A         </w:t>
            </w:r>
            <w:r w:rsidR="006F671D">
              <w:rPr>
                <w:sz w:val="20"/>
                <w:lang w:val="es-ES"/>
              </w:rPr>
              <w:t xml:space="preserve"> </w:t>
            </w:r>
            <w:r w:rsidR="0064206B" w:rsidRPr="00F86C88">
              <w:rPr>
                <w:sz w:val="20"/>
                <w:lang w:val="es-ES"/>
              </w:rPr>
              <w:t>N/A</w:t>
            </w:r>
          </w:p>
          <w:p w14:paraId="4934C57D" w14:textId="77777777" w:rsidR="0064206B" w:rsidRPr="0064206B" w:rsidRDefault="0064206B" w:rsidP="006F671D">
            <w:pPr>
              <w:pStyle w:val="Prrafodelista"/>
              <w:ind w:left="720"/>
              <w:rPr>
                <w:sz w:val="10"/>
                <w:lang w:val="es-ES"/>
              </w:rPr>
            </w:pPr>
          </w:p>
          <w:p w14:paraId="4E2BA835" w14:textId="6AF3823B" w:rsidR="00CB70EE" w:rsidRDefault="00DD676E" w:rsidP="006F671D">
            <w:pPr>
              <w:pStyle w:val="Prrafodelista"/>
              <w:numPr>
                <w:ilvl w:val="0"/>
                <w:numId w:val="26"/>
              </w:numPr>
              <w:tabs>
                <w:tab w:val="left" w:pos="3788"/>
              </w:tabs>
              <w:rPr>
                <w:lang w:val="es-ES"/>
              </w:rPr>
            </w:pPr>
            <w:r>
              <w:rPr>
                <w:lang w:val="es-ES"/>
              </w:rPr>
              <w:t>Caja Electrónica</w:t>
            </w:r>
            <w:r w:rsidR="00CB70EE">
              <w:rPr>
                <w:lang w:val="es-ES"/>
              </w:rPr>
              <w:t>.</w:t>
            </w:r>
            <w:r w:rsidR="00D74158">
              <w:rPr>
                <w:lang w:val="es-ES"/>
              </w:rPr>
              <w:t xml:space="preserve"> </w:t>
            </w:r>
            <w:r w:rsidR="0064206B">
              <w:rPr>
                <w:lang w:val="es-ES"/>
              </w:rPr>
              <w:t xml:space="preserve"> </w:t>
            </w:r>
            <w:r w:rsidR="006F671D">
              <w:rPr>
                <w:lang w:val="es-ES"/>
              </w:rPr>
              <w:t xml:space="preserve">          </w:t>
            </w:r>
            <w:r w:rsidR="00444E8A">
              <w:rPr>
                <w:lang w:val="es-ES"/>
              </w:rPr>
              <w:t xml:space="preserve">             </w:t>
            </w:r>
            <w:r w:rsidR="006F671D">
              <w:rPr>
                <w:lang w:val="es-ES"/>
              </w:rPr>
              <w:t xml:space="preserve"> </w:t>
            </w:r>
            <w:r w:rsidR="00D74158" w:rsidRPr="00831731">
              <w:rPr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4158" w:rsidRPr="00831731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="00D74158" w:rsidRPr="00831731">
              <w:rPr>
                <w:lang w:val="es-ES"/>
              </w:rPr>
              <w:fldChar w:fldCharType="end"/>
            </w:r>
            <w:r w:rsidR="00E67A7E">
              <w:rPr>
                <w:lang w:val="es-ES"/>
              </w:rPr>
              <w:t xml:space="preserve">            </w:t>
            </w:r>
            <w:r w:rsidR="00D74158" w:rsidRPr="00831731">
              <w:rPr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4158" w:rsidRPr="00831731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="00D74158" w:rsidRPr="00831731">
              <w:rPr>
                <w:lang w:val="es-ES"/>
              </w:rPr>
              <w:fldChar w:fldCharType="end"/>
            </w:r>
          </w:p>
          <w:p w14:paraId="7BE0D15E" w14:textId="77777777" w:rsidR="00CB70EE" w:rsidRPr="00831731" w:rsidRDefault="00CB70EE" w:rsidP="006F671D">
            <w:pPr>
              <w:pStyle w:val="Prrafodelista"/>
              <w:ind w:left="720"/>
              <w:rPr>
                <w:lang w:val="es-ES"/>
              </w:rPr>
            </w:pPr>
          </w:p>
          <w:p w14:paraId="7ACCF45D" w14:textId="77777777" w:rsidR="00831731" w:rsidRPr="00CB70EE" w:rsidRDefault="00831731" w:rsidP="006F671D">
            <w:pPr>
              <w:pStyle w:val="Prrafodelista"/>
              <w:ind w:left="720"/>
              <w:rPr>
                <w:sz w:val="10"/>
                <w:szCs w:val="10"/>
                <w:lang w:val="es-ES"/>
              </w:rPr>
            </w:pPr>
          </w:p>
        </w:tc>
      </w:tr>
      <w:tr w:rsidR="004567F4" w:rsidRPr="00B24476" w14:paraId="3CA53D91" w14:textId="77777777" w:rsidTr="001F0544">
        <w:trPr>
          <w:trHeight w:val="247"/>
        </w:trPr>
        <w:tc>
          <w:tcPr>
            <w:tcW w:w="9363" w:type="dxa"/>
            <w:gridSpan w:val="2"/>
            <w:shd w:val="clear" w:color="auto" w:fill="E6E6E6"/>
            <w:tcMar>
              <w:top w:w="43" w:type="dxa"/>
              <w:left w:w="86" w:type="dxa"/>
              <w:bottom w:w="29" w:type="dxa"/>
              <w:right w:w="86" w:type="dxa"/>
            </w:tcMar>
            <w:vAlign w:val="center"/>
          </w:tcPr>
          <w:p w14:paraId="376BC65A" w14:textId="77777777" w:rsidR="004567F4" w:rsidRPr="00127388" w:rsidRDefault="00831731" w:rsidP="00B24476">
            <w:pPr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VERIFICACIÓN FUNCIONAL</w:t>
            </w:r>
            <w:r w:rsidR="00B24476">
              <w:rPr>
                <w:b/>
                <w:sz w:val="20"/>
                <w:szCs w:val="20"/>
                <w:lang w:val="es-ES"/>
              </w:rPr>
              <w:t xml:space="preserve">                                                                                                                </w:t>
            </w:r>
            <w:r w:rsidR="00B24476" w:rsidRPr="00B24476">
              <w:rPr>
                <w:sz w:val="24"/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4476" w:rsidRPr="00B24476">
              <w:rPr>
                <w:sz w:val="24"/>
                <w:lang w:val="es-ES"/>
              </w:rPr>
              <w:instrText xml:space="preserve"> FORMCHECKBOX </w:instrText>
            </w:r>
            <w:r w:rsidR="001B166E">
              <w:rPr>
                <w:sz w:val="24"/>
                <w:lang w:val="es-ES"/>
              </w:rPr>
            </w:r>
            <w:r w:rsidR="001B166E">
              <w:rPr>
                <w:sz w:val="24"/>
                <w:lang w:val="es-ES"/>
              </w:rPr>
              <w:fldChar w:fldCharType="separate"/>
            </w:r>
            <w:r w:rsidR="00B24476" w:rsidRPr="00B24476">
              <w:rPr>
                <w:sz w:val="24"/>
                <w:lang w:val="es-ES"/>
              </w:rPr>
              <w:fldChar w:fldCharType="end"/>
            </w:r>
          </w:p>
        </w:tc>
      </w:tr>
      <w:tr w:rsidR="00831731" w:rsidRPr="00DD676E" w14:paraId="77F13C2C" w14:textId="77777777" w:rsidTr="002E25E6">
        <w:trPr>
          <w:trHeight w:val="247"/>
        </w:trPr>
        <w:tc>
          <w:tcPr>
            <w:tcW w:w="4763" w:type="dxa"/>
            <w:tcMar>
              <w:top w:w="58" w:type="dxa"/>
              <w:left w:w="86" w:type="dxa"/>
              <w:bottom w:w="43" w:type="dxa"/>
              <w:right w:w="86" w:type="dxa"/>
            </w:tcMar>
          </w:tcPr>
          <w:p w14:paraId="3B3B5BDE" w14:textId="7E5AB080" w:rsidR="008E6E6E" w:rsidRPr="00327421" w:rsidRDefault="008E6E6E" w:rsidP="008E6E6E">
            <w:pPr>
              <w:tabs>
                <w:tab w:val="left" w:pos="2887"/>
              </w:tabs>
              <w:rPr>
                <w:sz w:val="2"/>
                <w:lang w:val="es-ES"/>
              </w:rPr>
            </w:pPr>
          </w:p>
          <w:p w14:paraId="783218A1" w14:textId="7180963D" w:rsidR="008E6E6E" w:rsidRDefault="008E6E6E" w:rsidP="008C7B2B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              </w:t>
            </w:r>
            <w:r w:rsidR="008C7B2B">
              <w:rPr>
                <w:lang w:val="es-ES"/>
              </w:rPr>
              <w:t xml:space="preserve">        </w:t>
            </w:r>
            <w:r w:rsidR="00566C81">
              <w:rPr>
                <w:lang w:val="es-ES"/>
              </w:rPr>
              <w:t xml:space="preserve"> </w:t>
            </w:r>
            <w:r w:rsidRPr="00F86C88">
              <w:rPr>
                <w:sz w:val="20"/>
                <w:lang w:val="es-ES"/>
              </w:rPr>
              <w:t>A          N/A</w:t>
            </w:r>
          </w:p>
          <w:p w14:paraId="5DC32101" w14:textId="77777777" w:rsidR="008E6E6E" w:rsidRPr="008E6E6E" w:rsidRDefault="008E6E6E" w:rsidP="008E6E6E">
            <w:pPr>
              <w:tabs>
                <w:tab w:val="left" w:pos="2887"/>
              </w:tabs>
              <w:rPr>
                <w:sz w:val="10"/>
                <w:lang w:val="es-ES"/>
              </w:rPr>
            </w:pPr>
          </w:p>
          <w:p w14:paraId="5924776B" w14:textId="6F7781C9" w:rsidR="00831731" w:rsidRPr="00BC53FC" w:rsidRDefault="00221934" w:rsidP="00BC53FC">
            <w:pPr>
              <w:pStyle w:val="Prrafodelista"/>
              <w:numPr>
                <w:ilvl w:val="0"/>
                <w:numId w:val="26"/>
              </w:numPr>
              <w:tabs>
                <w:tab w:val="left" w:pos="3454"/>
              </w:tabs>
              <w:spacing w:after="240"/>
              <w:ind w:right="-140"/>
              <w:rPr>
                <w:lang w:val="es-ES"/>
              </w:rPr>
            </w:pPr>
            <w:r>
              <w:rPr>
                <w:lang w:val="es-ES"/>
              </w:rPr>
              <w:t>Animaciones</w:t>
            </w:r>
            <w:r w:rsidR="00831731" w:rsidRPr="00831731">
              <w:rPr>
                <w:lang w:val="es-ES"/>
              </w:rPr>
              <w:t xml:space="preserve">. </w:t>
            </w:r>
            <w:r>
              <w:rPr>
                <w:lang w:val="es-ES"/>
              </w:rPr>
              <w:t xml:space="preserve"> </w:t>
            </w:r>
            <w:r w:rsidR="00DD676E">
              <w:rPr>
                <w:lang w:val="es-ES"/>
              </w:rPr>
              <w:t xml:space="preserve"> </w:t>
            </w:r>
            <w:r w:rsidR="0064206B">
              <w:rPr>
                <w:lang w:val="es-ES"/>
              </w:rPr>
              <w:t xml:space="preserve">                  </w:t>
            </w:r>
            <w:r w:rsidR="00EA0F29">
              <w:rPr>
                <w:lang w:val="es-ES"/>
              </w:rPr>
              <w:t xml:space="preserve">       </w:t>
            </w:r>
            <w:r w:rsidR="008B68C7">
              <w:rPr>
                <w:lang w:val="es-ES"/>
              </w:rPr>
              <w:t xml:space="preserve"> </w:t>
            </w:r>
            <w:r w:rsidR="0064206B" w:rsidRPr="00831731">
              <w:rPr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4206B" w:rsidRPr="00831731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="0064206B" w:rsidRPr="00831731">
              <w:rPr>
                <w:lang w:val="es-ES"/>
              </w:rPr>
              <w:fldChar w:fldCharType="end"/>
            </w:r>
            <w:r w:rsidR="00DD676E">
              <w:rPr>
                <w:lang w:val="es-ES"/>
              </w:rPr>
              <w:t xml:space="preserve">   </w:t>
            </w:r>
            <w:r w:rsidR="009913AE">
              <w:rPr>
                <w:lang w:val="es-ES"/>
              </w:rPr>
              <w:t xml:space="preserve">         </w:t>
            </w:r>
            <w:r w:rsidR="009913AE" w:rsidRPr="00831731">
              <w:rPr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913AE" w:rsidRPr="00831731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="009913AE" w:rsidRPr="00831731">
              <w:rPr>
                <w:lang w:val="es-ES"/>
              </w:rPr>
              <w:fldChar w:fldCharType="end"/>
            </w:r>
            <w:r w:rsidR="008B68C7">
              <w:rPr>
                <w:lang w:val="es-ES"/>
              </w:rPr>
              <w:t xml:space="preserve">   </w:t>
            </w:r>
          </w:p>
          <w:p w14:paraId="27F6DFC2" w14:textId="68B7E883" w:rsidR="00A62FC2" w:rsidRDefault="00221934" w:rsidP="00BC53FC">
            <w:pPr>
              <w:pStyle w:val="Prrafodelista"/>
              <w:numPr>
                <w:ilvl w:val="0"/>
                <w:numId w:val="26"/>
              </w:numPr>
              <w:tabs>
                <w:tab w:val="left" w:pos="4163"/>
              </w:tabs>
              <w:spacing w:after="240"/>
              <w:ind w:right="-140"/>
              <w:rPr>
                <w:lang w:val="es-ES"/>
              </w:rPr>
            </w:pPr>
            <w:r>
              <w:rPr>
                <w:lang w:val="es-ES"/>
              </w:rPr>
              <w:t>Hora</w:t>
            </w:r>
            <w:r w:rsidR="00831731" w:rsidRPr="00831731">
              <w:rPr>
                <w:lang w:val="es-ES"/>
              </w:rPr>
              <w:t xml:space="preserve">. </w:t>
            </w:r>
            <w:r w:rsidR="00DD676E">
              <w:rPr>
                <w:lang w:val="es-ES"/>
              </w:rPr>
              <w:t xml:space="preserve">       </w:t>
            </w:r>
            <w:r w:rsidR="0064206B">
              <w:rPr>
                <w:lang w:val="es-ES"/>
              </w:rPr>
              <w:t xml:space="preserve">                         </w:t>
            </w:r>
            <w:r w:rsidR="009913AE">
              <w:rPr>
                <w:lang w:val="es-ES"/>
              </w:rPr>
              <w:t xml:space="preserve"> </w:t>
            </w:r>
            <w:r w:rsidR="008B68C7">
              <w:rPr>
                <w:lang w:val="es-ES"/>
              </w:rPr>
              <w:t xml:space="preserve">        </w:t>
            </w:r>
            <w:r w:rsidR="0064206B" w:rsidRPr="00831731">
              <w:rPr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4206B" w:rsidRPr="00831731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="0064206B" w:rsidRPr="00831731">
              <w:rPr>
                <w:lang w:val="es-ES"/>
              </w:rPr>
              <w:fldChar w:fldCharType="end"/>
            </w:r>
            <w:r w:rsidR="009913AE">
              <w:rPr>
                <w:lang w:val="es-ES"/>
              </w:rPr>
              <w:t xml:space="preserve">            </w:t>
            </w:r>
            <w:r w:rsidR="009913AE" w:rsidRPr="00831731">
              <w:rPr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913AE" w:rsidRPr="00831731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="009913AE" w:rsidRPr="00831731">
              <w:rPr>
                <w:lang w:val="es-ES"/>
              </w:rPr>
              <w:fldChar w:fldCharType="end"/>
            </w:r>
          </w:p>
          <w:p w14:paraId="76707BF6" w14:textId="42F6095D" w:rsidR="00D24980" w:rsidRPr="00223398" w:rsidRDefault="00A62FC2" w:rsidP="00223398">
            <w:pPr>
              <w:pStyle w:val="Prrafodelista"/>
              <w:numPr>
                <w:ilvl w:val="0"/>
                <w:numId w:val="26"/>
              </w:numPr>
              <w:spacing w:after="240"/>
              <w:rPr>
                <w:lang w:val="es-ES"/>
              </w:rPr>
            </w:pPr>
            <w:r w:rsidRPr="00223398">
              <w:rPr>
                <w:lang w:val="es-ES"/>
              </w:rPr>
              <w:t>Control de Brillo.</w:t>
            </w:r>
            <w:r w:rsidR="00DD676E" w:rsidRPr="00223398">
              <w:rPr>
                <w:lang w:val="es-ES"/>
              </w:rPr>
              <w:t xml:space="preserve">  </w:t>
            </w:r>
            <w:r w:rsidR="004673B9" w:rsidRPr="00223398">
              <w:rPr>
                <w:lang w:val="es-ES"/>
              </w:rPr>
              <w:t xml:space="preserve">              </w:t>
            </w:r>
            <w:r w:rsidR="008B68C7" w:rsidRPr="00223398">
              <w:rPr>
                <w:lang w:val="es-ES"/>
              </w:rPr>
              <w:t xml:space="preserve">        </w:t>
            </w:r>
            <w:r w:rsidR="004673B9" w:rsidRPr="00223398">
              <w:rPr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73B9" w:rsidRPr="00223398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="004673B9" w:rsidRPr="00223398">
              <w:rPr>
                <w:lang w:val="es-ES"/>
              </w:rPr>
              <w:fldChar w:fldCharType="end"/>
            </w:r>
            <w:r w:rsidR="004673B9" w:rsidRPr="00223398">
              <w:rPr>
                <w:lang w:val="es-ES"/>
              </w:rPr>
              <w:t xml:space="preserve">            </w:t>
            </w:r>
            <w:r w:rsidR="004673B9" w:rsidRPr="00223398">
              <w:rPr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73B9" w:rsidRPr="00223398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="004673B9" w:rsidRPr="00223398">
              <w:rPr>
                <w:lang w:val="es-ES"/>
              </w:rPr>
              <w:fldChar w:fldCharType="end"/>
            </w:r>
            <w:r w:rsidR="00DD676E" w:rsidRPr="00223398">
              <w:rPr>
                <w:lang w:val="es-ES"/>
              </w:rPr>
              <w:t xml:space="preserve">    </w:t>
            </w:r>
            <w:r w:rsidR="008B68C7" w:rsidRPr="00223398">
              <w:rPr>
                <w:lang w:val="es-ES"/>
              </w:rPr>
              <w:t xml:space="preserve">  </w:t>
            </w:r>
          </w:p>
          <w:p w14:paraId="447341CC" w14:textId="29EE826B" w:rsidR="00B24476" w:rsidRPr="00C602AA" w:rsidRDefault="00D24980" w:rsidP="00566C81">
            <w:pPr>
              <w:pStyle w:val="Prrafodelista"/>
              <w:numPr>
                <w:ilvl w:val="0"/>
                <w:numId w:val="26"/>
              </w:numPr>
              <w:tabs>
                <w:tab w:val="left" w:pos="3312"/>
              </w:tabs>
              <w:rPr>
                <w:lang w:val="es-ES"/>
              </w:rPr>
            </w:pPr>
            <w:r>
              <w:rPr>
                <w:lang w:val="es-ES"/>
              </w:rPr>
              <w:t xml:space="preserve">Configuración Router     </w:t>
            </w:r>
            <w:r w:rsidR="002E25E6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  </w:t>
            </w:r>
            <w:r w:rsidR="008B68C7">
              <w:rPr>
                <w:lang w:val="es-ES"/>
              </w:rPr>
              <w:t xml:space="preserve">      </w:t>
            </w:r>
            <w:r w:rsidR="00566C81">
              <w:rPr>
                <w:lang w:val="es-ES"/>
              </w:rPr>
              <w:t xml:space="preserve"> </w:t>
            </w:r>
            <w:r w:rsidR="008B68C7">
              <w:rPr>
                <w:lang w:val="es-ES"/>
              </w:rPr>
              <w:t xml:space="preserve"> </w:t>
            </w:r>
            <w:r w:rsidR="00566C81">
              <w:rPr>
                <w:lang w:val="es-ES"/>
              </w:rPr>
              <w:t xml:space="preserve"> </w:t>
            </w:r>
            <w:r w:rsidRPr="00831731">
              <w:rPr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1731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Pr="00831731">
              <w:rPr>
                <w:lang w:val="es-ES"/>
              </w:rPr>
              <w:fldChar w:fldCharType="end"/>
            </w:r>
            <w:r>
              <w:rPr>
                <w:lang w:val="es-ES"/>
              </w:rPr>
              <w:t xml:space="preserve">            </w:t>
            </w:r>
            <w:r w:rsidRPr="00831731">
              <w:rPr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1731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Pr="00831731">
              <w:rPr>
                <w:lang w:val="es-ES"/>
              </w:rPr>
              <w:fldChar w:fldCharType="end"/>
            </w:r>
            <w:r w:rsidRPr="00F13276">
              <w:rPr>
                <w:lang w:val="es-ES"/>
              </w:rPr>
              <w:t xml:space="preserve">  </w:t>
            </w:r>
            <w:r w:rsidR="00EA7E40" w:rsidRPr="00C602AA">
              <w:rPr>
                <w:lang w:val="es-ES"/>
              </w:rPr>
              <w:t xml:space="preserve"> </w:t>
            </w:r>
          </w:p>
        </w:tc>
        <w:tc>
          <w:tcPr>
            <w:tcW w:w="4600" w:type="dxa"/>
            <w:tcMar>
              <w:top w:w="58" w:type="dxa"/>
              <w:left w:w="86" w:type="dxa"/>
              <w:bottom w:w="43" w:type="dxa"/>
              <w:right w:w="86" w:type="dxa"/>
            </w:tcMar>
          </w:tcPr>
          <w:p w14:paraId="13F2D466" w14:textId="7896820F" w:rsidR="008E6E6E" w:rsidRPr="002E25E6" w:rsidRDefault="008E6E6E" w:rsidP="002E25E6">
            <w:pPr>
              <w:rPr>
                <w:sz w:val="10"/>
                <w:lang w:val="es-ES"/>
              </w:rPr>
            </w:pPr>
          </w:p>
          <w:p w14:paraId="37EC2AEA" w14:textId="77714DA3" w:rsidR="00CF6FB9" w:rsidRDefault="00AC2DE8" w:rsidP="00444E8A">
            <w:pPr>
              <w:pStyle w:val="Prrafodelista"/>
              <w:ind w:left="720"/>
              <w:rPr>
                <w:lang w:val="es-ES"/>
              </w:rPr>
            </w:pPr>
            <w:r>
              <w:rPr>
                <w:sz w:val="20"/>
                <w:lang w:val="es-ES"/>
              </w:rPr>
              <w:t xml:space="preserve">                                      </w:t>
            </w:r>
            <w:r w:rsidR="003C75DC">
              <w:rPr>
                <w:sz w:val="20"/>
                <w:lang w:val="es-ES"/>
              </w:rPr>
              <w:t xml:space="preserve"> </w:t>
            </w:r>
            <w:r w:rsidR="00C24B1A">
              <w:rPr>
                <w:sz w:val="20"/>
                <w:lang w:val="es-ES"/>
              </w:rPr>
              <w:t xml:space="preserve">          </w:t>
            </w:r>
            <w:r w:rsidR="00CF6FB9" w:rsidRPr="00F86C88">
              <w:rPr>
                <w:sz w:val="20"/>
                <w:lang w:val="es-ES"/>
              </w:rPr>
              <w:t xml:space="preserve">A   </w:t>
            </w:r>
            <w:r w:rsidR="00F34156">
              <w:rPr>
                <w:sz w:val="20"/>
                <w:lang w:val="es-ES"/>
              </w:rPr>
              <w:t xml:space="preserve">  </w:t>
            </w:r>
            <w:r w:rsidR="00CF6FB9" w:rsidRPr="00F86C88">
              <w:rPr>
                <w:sz w:val="20"/>
                <w:lang w:val="es-ES"/>
              </w:rPr>
              <w:t xml:space="preserve">    </w:t>
            </w:r>
            <w:r w:rsidR="004673B9" w:rsidRPr="00F86C88">
              <w:rPr>
                <w:sz w:val="20"/>
                <w:lang w:val="es-ES"/>
              </w:rPr>
              <w:t>N/A</w:t>
            </w:r>
          </w:p>
          <w:p w14:paraId="728603B5" w14:textId="77777777" w:rsidR="004673B9" w:rsidRPr="004673B9" w:rsidRDefault="004673B9" w:rsidP="002E25E6">
            <w:pPr>
              <w:pStyle w:val="Prrafodelista"/>
              <w:ind w:left="720"/>
              <w:rPr>
                <w:sz w:val="10"/>
                <w:lang w:val="es-ES"/>
              </w:rPr>
            </w:pPr>
          </w:p>
          <w:p w14:paraId="14AFFB77" w14:textId="15B868CB" w:rsidR="00831731" w:rsidRDefault="00DD676E" w:rsidP="002E25E6">
            <w:pPr>
              <w:pStyle w:val="Prrafodelista"/>
              <w:numPr>
                <w:ilvl w:val="0"/>
                <w:numId w:val="26"/>
              </w:numPr>
              <w:rPr>
                <w:lang w:val="es-ES"/>
              </w:rPr>
            </w:pPr>
            <w:r>
              <w:rPr>
                <w:lang w:val="es-ES"/>
              </w:rPr>
              <w:t>Comunicación</w:t>
            </w:r>
            <w:r w:rsidR="002217D3">
              <w:rPr>
                <w:lang w:val="es-ES"/>
              </w:rPr>
              <w:t xml:space="preserve"> WI-FI</w:t>
            </w:r>
            <w:r w:rsidR="009913AE">
              <w:rPr>
                <w:lang w:val="es-ES"/>
              </w:rPr>
              <w:t xml:space="preserve">         </w:t>
            </w:r>
            <w:r w:rsidR="003C75DC">
              <w:rPr>
                <w:lang w:val="es-ES"/>
              </w:rPr>
              <w:t xml:space="preserve"> </w:t>
            </w:r>
            <w:r w:rsidR="00FA7C05">
              <w:rPr>
                <w:lang w:val="es-ES"/>
              </w:rPr>
              <w:t xml:space="preserve">           </w:t>
            </w:r>
            <w:r w:rsidR="009913AE" w:rsidRPr="00831731">
              <w:rPr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913AE" w:rsidRPr="00831731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="009913AE" w:rsidRPr="00831731">
              <w:rPr>
                <w:lang w:val="es-ES"/>
              </w:rPr>
              <w:fldChar w:fldCharType="end"/>
            </w:r>
            <w:r w:rsidR="009913AE">
              <w:rPr>
                <w:lang w:val="es-ES"/>
              </w:rPr>
              <w:t xml:space="preserve">            </w:t>
            </w:r>
            <w:r w:rsidR="009913AE" w:rsidRPr="00831731">
              <w:rPr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913AE" w:rsidRPr="00831731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="009913AE" w:rsidRPr="00831731">
              <w:rPr>
                <w:lang w:val="es-ES"/>
              </w:rPr>
              <w:fldChar w:fldCharType="end"/>
            </w:r>
          </w:p>
          <w:p w14:paraId="3E4EBB3A" w14:textId="77777777" w:rsidR="00831731" w:rsidRDefault="00831731" w:rsidP="002E25E6">
            <w:pPr>
              <w:tabs>
                <w:tab w:val="left" w:pos="216"/>
              </w:tabs>
              <w:ind w:left="216"/>
              <w:rPr>
                <w:lang w:val="es-ES"/>
              </w:rPr>
            </w:pPr>
          </w:p>
          <w:p w14:paraId="6D718658" w14:textId="065316D9" w:rsidR="00831731" w:rsidRDefault="00DD676E" w:rsidP="002E25E6">
            <w:pPr>
              <w:pStyle w:val="Prrafodelista"/>
              <w:numPr>
                <w:ilvl w:val="0"/>
                <w:numId w:val="26"/>
              </w:numPr>
              <w:rPr>
                <w:lang w:val="es-ES"/>
              </w:rPr>
            </w:pPr>
            <w:r>
              <w:rPr>
                <w:lang w:val="es-ES"/>
              </w:rPr>
              <w:t>Leds</w:t>
            </w:r>
            <w:r w:rsidR="00902473">
              <w:rPr>
                <w:lang w:val="es-ES"/>
              </w:rPr>
              <w:t>.</w:t>
            </w:r>
            <w:r w:rsidR="00CF6FB9">
              <w:rPr>
                <w:lang w:val="es-ES"/>
              </w:rPr>
              <w:t xml:space="preserve">                                </w:t>
            </w:r>
            <w:r w:rsidR="003C75DC">
              <w:rPr>
                <w:lang w:val="es-ES"/>
              </w:rPr>
              <w:t xml:space="preserve"> </w:t>
            </w:r>
            <w:r w:rsidR="00FA7C05">
              <w:rPr>
                <w:lang w:val="es-ES"/>
              </w:rPr>
              <w:t xml:space="preserve">           </w:t>
            </w:r>
            <w:r w:rsidR="00CF6FB9">
              <w:rPr>
                <w:lang w:val="es-ES"/>
              </w:rPr>
              <w:t xml:space="preserve"> </w:t>
            </w:r>
            <w:r w:rsidR="00CF6FB9" w:rsidRPr="00831731">
              <w:rPr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F6FB9" w:rsidRPr="00831731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="00CF6FB9" w:rsidRPr="00831731">
              <w:rPr>
                <w:lang w:val="es-ES"/>
              </w:rPr>
              <w:fldChar w:fldCharType="end"/>
            </w:r>
            <w:r w:rsidR="00CF6FB9">
              <w:rPr>
                <w:lang w:val="es-ES"/>
              </w:rPr>
              <w:t xml:space="preserve">            </w:t>
            </w:r>
            <w:r w:rsidR="00CF6FB9" w:rsidRPr="00831731">
              <w:rPr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F6FB9" w:rsidRPr="00831731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="00CF6FB9" w:rsidRPr="00831731">
              <w:rPr>
                <w:lang w:val="es-ES"/>
              </w:rPr>
              <w:fldChar w:fldCharType="end"/>
            </w:r>
          </w:p>
          <w:p w14:paraId="3BA1BF8F" w14:textId="77777777" w:rsidR="00416129" w:rsidRPr="00416129" w:rsidRDefault="00416129" w:rsidP="002E25E6">
            <w:pPr>
              <w:pStyle w:val="Prrafodelista"/>
              <w:rPr>
                <w:lang w:val="es-ES"/>
              </w:rPr>
            </w:pPr>
          </w:p>
          <w:p w14:paraId="27868899" w14:textId="1EBF33AC" w:rsidR="003C75DC" w:rsidRDefault="00416129" w:rsidP="002E25E6">
            <w:pPr>
              <w:pStyle w:val="Prrafodelista"/>
              <w:numPr>
                <w:ilvl w:val="0"/>
                <w:numId w:val="26"/>
              </w:numPr>
              <w:tabs>
                <w:tab w:val="left" w:pos="216"/>
              </w:tabs>
              <w:rPr>
                <w:lang w:val="es-ES"/>
              </w:rPr>
            </w:pPr>
            <w:r w:rsidRPr="00416129">
              <w:rPr>
                <w:lang w:val="es-ES"/>
              </w:rPr>
              <w:t xml:space="preserve">Sonda de temperatura    </w:t>
            </w:r>
            <w:r>
              <w:rPr>
                <w:lang w:val="es-ES"/>
              </w:rPr>
              <w:t xml:space="preserve"> </w:t>
            </w:r>
            <w:r w:rsidRPr="00416129">
              <w:rPr>
                <w:lang w:val="es-ES"/>
              </w:rPr>
              <w:t xml:space="preserve"> </w:t>
            </w:r>
            <w:r w:rsidR="00FA7C05">
              <w:rPr>
                <w:lang w:val="es-ES"/>
              </w:rPr>
              <w:t xml:space="preserve">           </w:t>
            </w:r>
            <w:r w:rsidR="003C75DC">
              <w:rPr>
                <w:lang w:val="es-ES"/>
              </w:rPr>
              <w:t xml:space="preserve"> </w:t>
            </w:r>
            <w:r w:rsidRPr="00416129">
              <w:rPr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6129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Pr="00416129">
              <w:rPr>
                <w:lang w:val="es-ES"/>
              </w:rPr>
              <w:fldChar w:fldCharType="end"/>
            </w:r>
            <w:r w:rsidRPr="00416129">
              <w:rPr>
                <w:lang w:val="es-ES"/>
              </w:rPr>
              <w:t xml:space="preserve">            </w:t>
            </w:r>
            <w:r w:rsidRPr="00416129">
              <w:rPr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6129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Pr="00416129">
              <w:rPr>
                <w:lang w:val="es-ES"/>
              </w:rPr>
              <w:fldChar w:fldCharType="end"/>
            </w:r>
            <w:r w:rsidRPr="00416129">
              <w:rPr>
                <w:lang w:val="es-ES"/>
              </w:rPr>
              <w:t xml:space="preserve">  </w:t>
            </w:r>
          </w:p>
          <w:p w14:paraId="6F33290D" w14:textId="77777777" w:rsidR="003C75DC" w:rsidRPr="003C75DC" w:rsidRDefault="003C75DC" w:rsidP="003C75DC">
            <w:pPr>
              <w:pStyle w:val="Prrafodelista"/>
              <w:rPr>
                <w:lang w:val="es-ES"/>
              </w:rPr>
            </w:pPr>
          </w:p>
          <w:p w14:paraId="2B29A6D0" w14:textId="4D92B0CE" w:rsidR="00DD676E" w:rsidRPr="00831731" w:rsidRDefault="003C75DC" w:rsidP="002E25E6">
            <w:pPr>
              <w:pStyle w:val="Prrafodelista"/>
              <w:numPr>
                <w:ilvl w:val="0"/>
                <w:numId w:val="26"/>
              </w:numPr>
              <w:tabs>
                <w:tab w:val="left" w:pos="216"/>
              </w:tabs>
              <w:rPr>
                <w:lang w:val="es-ES"/>
              </w:rPr>
            </w:pPr>
            <w:r>
              <w:rPr>
                <w:lang w:val="es-ES"/>
              </w:rPr>
              <w:t xml:space="preserve">Test 3 días      </w:t>
            </w:r>
            <w:r w:rsidR="00416129" w:rsidRPr="00416129">
              <w:rPr>
                <w:lang w:val="es-ES"/>
              </w:rPr>
              <w:t xml:space="preserve">    </w:t>
            </w:r>
            <w:r>
              <w:rPr>
                <w:lang w:val="es-ES"/>
              </w:rPr>
              <w:t xml:space="preserve">               </w:t>
            </w:r>
            <w:r w:rsidR="00FA7C05">
              <w:rPr>
                <w:lang w:val="es-ES"/>
              </w:rPr>
              <w:t xml:space="preserve">           </w:t>
            </w:r>
            <w:r w:rsidRPr="00416129">
              <w:rPr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6129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Pr="00416129">
              <w:rPr>
                <w:lang w:val="es-ES"/>
              </w:rPr>
              <w:fldChar w:fldCharType="end"/>
            </w:r>
            <w:r w:rsidRPr="00416129">
              <w:rPr>
                <w:lang w:val="es-ES"/>
              </w:rPr>
              <w:t xml:space="preserve">    </w:t>
            </w:r>
            <w:r>
              <w:rPr>
                <w:lang w:val="es-ES"/>
              </w:rPr>
              <w:t xml:space="preserve">        </w:t>
            </w:r>
            <w:r w:rsidRPr="00416129">
              <w:rPr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6129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Pr="00416129">
              <w:rPr>
                <w:lang w:val="es-ES"/>
              </w:rPr>
              <w:fldChar w:fldCharType="end"/>
            </w:r>
            <w:r w:rsidRPr="00416129">
              <w:rPr>
                <w:lang w:val="es-ES"/>
              </w:rPr>
              <w:t xml:space="preserve">            </w:t>
            </w:r>
          </w:p>
        </w:tc>
      </w:tr>
      <w:tr w:rsidR="004567F4" w:rsidRPr="00127388" w14:paraId="6076D9A3" w14:textId="77777777" w:rsidTr="001F0544">
        <w:tc>
          <w:tcPr>
            <w:tcW w:w="9363" w:type="dxa"/>
            <w:gridSpan w:val="2"/>
            <w:shd w:val="clear" w:color="auto" w:fill="E6E6E6"/>
            <w:tcMar>
              <w:top w:w="43" w:type="dxa"/>
              <w:left w:w="86" w:type="dxa"/>
              <w:bottom w:w="29" w:type="dxa"/>
              <w:right w:w="86" w:type="dxa"/>
            </w:tcMar>
            <w:vAlign w:val="center"/>
          </w:tcPr>
          <w:p w14:paraId="7C9E502D" w14:textId="77777777" w:rsidR="004567F4" w:rsidRPr="00127388" w:rsidRDefault="00560D15" w:rsidP="00B24476">
            <w:pPr>
              <w:ind w:right="-5332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VERIFICACIÓN OPTICA</w:t>
            </w:r>
            <w:r w:rsidR="00B24476">
              <w:rPr>
                <w:b/>
                <w:sz w:val="20"/>
                <w:szCs w:val="20"/>
                <w:lang w:val="es-ES"/>
              </w:rPr>
              <w:t xml:space="preserve">                                                                                                                        </w:t>
            </w:r>
            <w:r w:rsidR="00B24476" w:rsidRPr="00B24476">
              <w:rPr>
                <w:sz w:val="24"/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4476" w:rsidRPr="00B24476">
              <w:rPr>
                <w:sz w:val="24"/>
                <w:lang w:val="es-ES"/>
              </w:rPr>
              <w:instrText xml:space="preserve"> FORMCHECKBOX </w:instrText>
            </w:r>
            <w:r w:rsidR="001B166E">
              <w:rPr>
                <w:sz w:val="24"/>
                <w:lang w:val="es-ES"/>
              </w:rPr>
            </w:r>
            <w:r w:rsidR="001B166E">
              <w:rPr>
                <w:sz w:val="24"/>
                <w:lang w:val="es-ES"/>
              </w:rPr>
              <w:fldChar w:fldCharType="separate"/>
            </w:r>
            <w:r w:rsidR="00B24476" w:rsidRPr="00B24476">
              <w:rPr>
                <w:sz w:val="24"/>
                <w:lang w:val="es-ES"/>
              </w:rPr>
              <w:fldChar w:fldCharType="end"/>
            </w:r>
          </w:p>
        </w:tc>
      </w:tr>
      <w:tr w:rsidR="00CB70EE" w:rsidRPr="00831731" w14:paraId="3FE1E254" w14:textId="77777777" w:rsidTr="00704E01">
        <w:trPr>
          <w:trHeight w:val="288"/>
        </w:trPr>
        <w:tc>
          <w:tcPr>
            <w:tcW w:w="4763" w:type="dxa"/>
            <w:tcMar>
              <w:top w:w="36" w:type="dxa"/>
              <w:left w:w="86" w:type="dxa"/>
              <w:bottom w:w="36" w:type="dxa"/>
              <w:right w:w="86" w:type="dxa"/>
            </w:tcMar>
            <w:vAlign w:val="center"/>
          </w:tcPr>
          <w:p w14:paraId="4A8835D4" w14:textId="77777777" w:rsidR="00CB70EE" w:rsidRPr="00B24476" w:rsidRDefault="00CB70EE" w:rsidP="003E65B3">
            <w:pPr>
              <w:pStyle w:val="Prrafodelista"/>
              <w:tabs>
                <w:tab w:val="left" w:pos="288"/>
              </w:tabs>
              <w:ind w:left="720" w:right="-5328"/>
              <w:rPr>
                <w:sz w:val="10"/>
                <w:szCs w:val="10"/>
                <w:lang w:val="es-ES"/>
              </w:rPr>
            </w:pPr>
          </w:p>
          <w:p w14:paraId="4F47EC9B" w14:textId="0CDE81D5" w:rsidR="004E6EE3" w:rsidRDefault="004E6EE3" w:rsidP="004E6EE3">
            <w:pPr>
              <w:pStyle w:val="Prrafodelista"/>
              <w:tabs>
                <w:tab w:val="left" w:pos="288"/>
              </w:tabs>
              <w:ind w:left="720" w:right="-5328"/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         A         </w:t>
            </w:r>
            <w:r w:rsidR="007E4AA2">
              <w:rPr>
                <w:lang w:val="es-ES"/>
              </w:rPr>
              <w:t xml:space="preserve">   </w:t>
            </w:r>
            <w:r>
              <w:rPr>
                <w:lang w:val="es-ES"/>
              </w:rPr>
              <w:t xml:space="preserve"> N/A</w:t>
            </w:r>
          </w:p>
          <w:p w14:paraId="32395166" w14:textId="77777777" w:rsidR="004E6EE3" w:rsidRPr="004E6EE3" w:rsidRDefault="004E6EE3" w:rsidP="004E6EE3">
            <w:pPr>
              <w:pStyle w:val="Prrafodelista"/>
              <w:tabs>
                <w:tab w:val="left" w:pos="288"/>
              </w:tabs>
              <w:ind w:left="720" w:right="-5328"/>
              <w:rPr>
                <w:sz w:val="10"/>
                <w:lang w:val="es-ES"/>
              </w:rPr>
            </w:pPr>
          </w:p>
          <w:p w14:paraId="6685EA45" w14:textId="6E4B49CB" w:rsidR="00CB70EE" w:rsidRDefault="00CB70EE" w:rsidP="003E65B3">
            <w:pPr>
              <w:pStyle w:val="Prrafodelista"/>
              <w:numPr>
                <w:ilvl w:val="0"/>
                <w:numId w:val="27"/>
              </w:numPr>
              <w:tabs>
                <w:tab w:val="left" w:pos="288"/>
              </w:tabs>
              <w:ind w:right="-5328"/>
              <w:rPr>
                <w:lang w:val="es-ES"/>
              </w:rPr>
            </w:pPr>
            <w:r>
              <w:rPr>
                <w:lang w:val="es-ES"/>
              </w:rPr>
              <w:t>Rayas y raspadura</w:t>
            </w:r>
            <w:bookmarkStart w:id="5" w:name="Check5"/>
            <w:r w:rsidR="002017D0">
              <w:rPr>
                <w:lang w:val="es-ES"/>
              </w:rPr>
              <w:t xml:space="preserve">s                   </w:t>
            </w:r>
            <w:r w:rsidR="003E65B3">
              <w:rPr>
                <w:lang w:val="es-ES"/>
              </w:rPr>
              <w:t xml:space="preserve"> </w:t>
            </w:r>
            <w:r w:rsidRPr="00560D15">
              <w:rPr>
                <w:lang w:val="es-E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D15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Pr="00560D15">
              <w:rPr>
                <w:lang w:val="es-ES"/>
              </w:rPr>
              <w:fldChar w:fldCharType="end"/>
            </w:r>
            <w:bookmarkEnd w:id="5"/>
            <w:r w:rsidR="00F34156">
              <w:rPr>
                <w:lang w:val="es-ES"/>
              </w:rPr>
              <w:t xml:space="preserve">      </w:t>
            </w:r>
            <w:r>
              <w:rPr>
                <w:lang w:val="es-ES"/>
              </w:rPr>
              <w:t xml:space="preserve">   </w:t>
            </w:r>
            <w:r w:rsidR="007E4AA2">
              <w:rPr>
                <w:lang w:val="es-ES"/>
              </w:rPr>
              <w:t xml:space="preserve">   </w:t>
            </w:r>
            <w:r w:rsidRPr="00560D15">
              <w:rPr>
                <w:lang w:val="es-E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D15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Pr="00560D15">
              <w:rPr>
                <w:lang w:val="es-ES"/>
              </w:rPr>
              <w:fldChar w:fldCharType="end"/>
            </w:r>
          </w:p>
          <w:p w14:paraId="3A793441" w14:textId="77777777" w:rsidR="00CB70EE" w:rsidRDefault="00CB70EE" w:rsidP="003E65B3">
            <w:pPr>
              <w:pStyle w:val="Prrafodelista"/>
              <w:tabs>
                <w:tab w:val="left" w:pos="288"/>
              </w:tabs>
              <w:ind w:left="720" w:right="-5328"/>
              <w:rPr>
                <w:lang w:val="es-ES"/>
              </w:rPr>
            </w:pPr>
          </w:p>
          <w:p w14:paraId="56D67DA0" w14:textId="499EA6A6" w:rsidR="00CB70EE" w:rsidRDefault="00CB70EE" w:rsidP="00BE00BC">
            <w:pPr>
              <w:pStyle w:val="Prrafodelista"/>
              <w:numPr>
                <w:ilvl w:val="0"/>
                <w:numId w:val="27"/>
              </w:numPr>
              <w:tabs>
                <w:tab w:val="left" w:pos="288"/>
                <w:tab w:val="left" w:pos="3312"/>
              </w:tabs>
              <w:ind w:left="761" w:right="-5328" w:hanging="401"/>
              <w:rPr>
                <w:lang w:val="es-ES"/>
              </w:rPr>
            </w:pPr>
            <w:r>
              <w:rPr>
                <w:lang w:val="es-ES"/>
              </w:rPr>
              <w:t>Color homogéneo</w:t>
            </w:r>
            <w:r w:rsidR="00221934">
              <w:rPr>
                <w:lang w:val="es-ES"/>
              </w:rPr>
              <w:t xml:space="preserve"> </w:t>
            </w:r>
            <w:r w:rsidR="00DC6C9D">
              <w:rPr>
                <w:lang w:val="es-ES"/>
              </w:rPr>
              <w:t>Leds</w:t>
            </w:r>
            <w:r w:rsidR="000C3DE1">
              <w:rPr>
                <w:lang w:val="es-ES"/>
              </w:rPr>
              <w:t xml:space="preserve">             </w:t>
            </w:r>
            <w:r w:rsidR="003E65B3">
              <w:rPr>
                <w:lang w:val="es-ES"/>
              </w:rPr>
              <w:t xml:space="preserve"> </w:t>
            </w:r>
            <w:r w:rsidRPr="00560D15">
              <w:rPr>
                <w:lang w:val="es-E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D15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Pr="00560D15">
              <w:rPr>
                <w:lang w:val="es-ES"/>
              </w:rPr>
              <w:fldChar w:fldCharType="end"/>
            </w:r>
            <w:r w:rsidR="00F34156">
              <w:rPr>
                <w:lang w:val="es-ES"/>
              </w:rPr>
              <w:t xml:space="preserve">       </w:t>
            </w:r>
            <w:r w:rsidR="00BF7C87">
              <w:rPr>
                <w:lang w:val="es-ES"/>
              </w:rPr>
              <w:t xml:space="preserve"> </w:t>
            </w:r>
            <w:r w:rsidR="002017D0">
              <w:rPr>
                <w:lang w:val="es-ES"/>
              </w:rPr>
              <w:t xml:space="preserve"> </w:t>
            </w:r>
            <w:r w:rsidR="007E4AA2">
              <w:rPr>
                <w:lang w:val="es-ES"/>
              </w:rPr>
              <w:t xml:space="preserve">   </w:t>
            </w:r>
            <w:r w:rsidRPr="00560D15">
              <w:rPr>
                <w:lang w:val="es-E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D15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Pr="00560D15">
              <w:rPr>
                <w:lang w:val="es-ES"/>
              </w:rPr>
              <w:fldChar w:fldCharType="end"/>
            </w:r>
          </w:p>
          <w:p w14:paraId="7D9E3F0F" w14:textId="77777777" w:rsidR="00CB70EE" w:rsidRPr="00560D15" w:rsidRDefault="00CB70EE" w:rsidP="003E65B3">
            <w:pPr>
              <w:pStyle w:val="Prrafodelista"/>
              <w:rPr>
                <w:lang w:val="es-ES"/>
              </w:rPr>
            </w:pPr>
          </w:p>
          <w:p w14:paraId="48B5E1BF" w14:textId="53514544" w:rsidR="00CB70EE" w:rsidRDefault="00902473" w:rsidP="00205533">
            <w:pPr>
              <w:pStyle w:val="Prrafodelista"/>
              <w:numPr>
                <w:ilvl w:val="0"/>
                <w:numId w:val="27"/>
              </w:numPr>
              <w:tabs>
                <w:tab w:val="left" w:pos="288"/>
                <w:tab w:val="left" w:pos="3171"/>
              </w:tabs>
              <w:ind w:left="761" w:right="-5328"/>
              <w:rPr>
                <w:lang w:val="es-ES"/>
              </w:rPr>
            </w:pPr>
            <w:r>
              <w:rPr>
                <w:lang w:val="es-ES"/>
              </w:rPr>
              <w:t xml:space="preserve">Hora </w:t>
            </w:r>
            <w:r w:rsidR="00CB70EE">
              <w:rPr>
                <w:lang w:val="es-ES"/>
              </w:rPr>
              <w:t>correcta</w:t>
            </w:r>
            <w:r w:rsidR="000C3DE1">
              <w:rPr>
                <w:lang w:val="es-ES"/>
              </w:rPr>
              <w:t xml:space="preserve">                             </w:t>
            </w:r>
            <w:r w:rsidR="003E65B3">
              <w:rPr>
                <w:lang w:val="es-ES"/>
              </w:rPr>
              <w:t xml:space="preserve"> </w:t>
            </w:r>
            <w:r w:rsidR="00CB70EE" w:rsidRPr="00560D15">
              <w:rPr>
                <w:lang w:val="es-E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B70EE" w:rsidRPr="00560D15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="00CB70EE" w:rsidRPr="00560D15">
              <w:rPr>
                <w:lang w:val="es-ES"/>
              </w:rPr>
              <w:fldChar w:fldCharType="end"/>
            </w:r>
            <w:r w:rsidR="000C3DE1">
              <w:rPr>
                <w:lang w:val="es-ES"/>
              </w:rPr>
              <w:t xml:space="preserve">  </w:t>
            </w:r>
            <w:r w:rsidR="00CB70EE">
              <w:rPr>
                <w:lang w:val="es-ES"/>
              </w:rPr>
              <w:t xml:space="preserve">  </w:t>
            </w:r>
            <w:r w:rsidR="000C3DE1">
              <w:rPr>
                <w:lang w:val="es-ES"/>
              </w:rPr>
              <w:t xml:space="preserve">  </w:t>
            </w:r>
            <w:r w:rsidR="00CB70EE">
              <w:rPr>
                <w:lang w:val="es-ES"/>
              </w:rPr>
              <w:t xml:space="preserve">   </w:t>
            </w:r>
            <w:r w:rsidR="007E4AA2">
              <w:rPr>
                <w:lang w:val="es-ES"/>
              </w:rPr>
              <w:t xml:space="preserve">   </w:t>
            </w:r>
            <w:r w:rsidR="00CB70EE" w:rsidRPr="00560D15">
              <w:rPr>
                <w:lang w:val="es-E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B70EE" w:rsidRPr="00560D15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="00CB70EE" w:rsidRPr="00560D15">
              <w:rPr>
                <w:lang w:val="es-ES"/>
              </w:rPr>
              <w:fldChar w:fldCharType="end"/>
            </w:r>
          </w:p>
          <w:p w14:paraId="04A237A7" w14:textId="77777777" w:rsidR="00205533" w:rsidRPr="00205533" w:rsidRDefault="00205533" w:rsidP="00205533">
            <w:pPr>
              <w:pStyle w:val="Prrafodelista"/>
              <w:rPr>
                <w:lang w:val="es-ES"/>
              </w:rPr>
            </w:pPr>
          </w:p>
          <w:p w14:paraId="29115AE6" w14:textId="1DC99B46" w:rsidR="00205533" w:rsidRPr="00205533" w:rsidRDefault="007B06DC" w:rsidP="00EA0F29">
            <w:pPr>
              <w:pStyle w:val="Prrafodelista"/>
              <w:numPr>
                <w:ilvl w:val="0"/>
                <w:numId w:val="27"/>
              </w:numPr>
              <w:tabs>
                <w:tab w:val="left" w:pos="288"/>
                <w:tab w:val="left" w:pos="4163"/>
              </w:tabs>
              <w:ind w:left="761" w:right="-5328"/>
              <w:rPr>
                <w:lang w:val="es-ES"/>
              </w:rPr>
            </w:pPr>
            <w:r>
              <w:rPr>
                <w:lang w:val="es-ES"/>
              </w:rPr>
              <w:t xml:space="preserve">Leds RGB </w:t>
            </w:r>
            <w:r w:rsidR="001A583E">
              <w:rPr>
                <w:lang w:val="es-ES"/>
              </w:rPr>
              <w:t xml:space="preserve">todos </w:t>
            </w:r>
            <w:r>
              <w:rPr>
                <w:lang w:val="es-ES"/>
              </w:rPr>
              <w:t>encendidos</w:t>
            </w:r>
            <w:r w:rsidR="001A583E">
              <w:rPr>
                <w:lang w:val="es-ES"/>
              </w:rPr>
              <w:t xml:space="preserve">     </w:t>
            </w:r>
            <w:r w:rsidR="00FA7C05">
              <w:rPr>
                <w:lang w:val="es-ES"/>
              </w:rPr>
              <w:t xml:space="preserve"> </w:t>
            </w:r>
            <w:r w:rsidR="001A583E" w:rsidRPr="00560D15">
              <w:rPr>
                <w:lang w:val="es-E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583E" w:rsidRPr="00560D15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="001A583E" w:rsidRPr="00560D15">
              <w:rPr>
                <w:lang w:val="es-ES"/>
              </w:rPr>
              <w:fldChar w:fldCharType="end"/>
            </w:r>
            <w:r w:rsidR="001A583E">
              <w:rPr>
                <w:lang w:val="es-ES"/>
              </w:rPr>
              <w:t xml:space="preserve">         </w:t>
            </w:r>
            <w:r w:rsidR="00EA0F29">
              <w:rPr>
                <w:lang w:val="es-ES"/>
              </w:rPr>
              <w:t xml:space="preserve">   </w:t>
            </w:r>
            <w:r w:rsidR="001A583E" w:rsidRPr="00560D15">
              <w:rPr>
                <w:lang w:val="es-E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583E" w:rsidRPr="00560D15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="001A583E" w:rsidRPr="00560D15">
              <w:rPr>
                <w:lang w:val="es-ES"/>
              </w:rPr>
              <w:fldChar w:fldCharType="end"/>
            </w:r>
          </w:p>
        </w:tc>
        <w:tc>
          <w:tcPr>
            <w:tcW w:w="4600" w:type="dxa"/>
            <w:vAlign w:val="center"/>
          </w:tcPr>
          <w:p w14:paraId="33A7B042" w14:textId="7AABCE13" w:rsidR="001919AA" w:rsidRDefault="00704E01" w:rsidP="00704E01">
            <w:pPr>
              <w:pStyle w:val="Prrafodelista"/>
              <w:tabs>
                <w:tab w:val="left" w:pos="288"/>
              </w:tabs>
              <w:ind w:left="720" w:right="-5328"/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     </w:t>
            </w:r>
            <w:r w:rsidR="00CB3115">
              <w:rPr>
                <w:lang w:val="es-ES"/>
              </w:rPr>
              <w:t xml:space="preserve">      </w:t>
            </w:r>
            <w:r w:rsidR="001919AA">
              <w:rPr>
                <w:lang w:val="es-ES"/>
              </w:rPr>
              <w:t xml:space="preserve">A          </w:t>
            </w:r>
            <w:r w:rsidR="00231754">
              <w:rPr>
                <w:lang w:val="es-ES"/>
              </w:rPr>
              <w:t xml:space="preserve"> </w:t>
            </w:r>
            <w:r w:rsidR="001919AA">
              <w:rPr>
                <w:lang w:val="es-ES"/>
              </w:rPr>
              <w:t>N/A</w:t>
            </w:r>
          </w:p>
          <w:p w14:paraId="29D6F8FF" w14:textId="77777777" w:rsidR="00704E01" w:rsidRPr="00704E01" w:rsidRDefault="00704E01" w:rsidP="00704E01">
            <w:pPr>
              <w:pStyle w:val="Prrafodelista"/>
              <w:tabs>
                <w:tab w:val="left" w:pos="288"/>
              </w:tabs>
              <w:ind w:left="720" w:right="-5328"/>
              <w:rPr>
                <w:sz w:val="10"/>
                <w:lang w:val="es-ES"/>
              </w:rPr>
            </w:pPr>
          </w:p>
          <w:p w14:paraId="05A95F6F" w14:textId="3CA0C328" w:rsidR="00CB70EE" w:rsidRPr="00C24B1A" w:rsidRDefault="00CB70EE" w:rsidP="00C24B1A">
            <w:pPr>
              <w:pStyle w:val="Prrafodelista"/>
              <w:numPr>
                <w:ilvl w:val="0"/>
                <w:numId w:val="29"/>
              </w:numPr>
              <w:tabs>
                <w:tab w:val="left" w:pos="288"/>
              </w:tabs>
              <w:spacing w:after="240"/>
              <w:ind w:left="513" w:right="-5328"/>
              <w:rPr>
                <w:lang w:val="es-ES"/>
              </w:rPr>
            </w:pPr>
            <w:proofErr w:type="gramStart"/>
            <w:r w:rsidRPr="00C24B1A">
              <w:rPr>
                <w:lang w:val="es-ES"/>
              </w:rPr>
              <w:t xml:space="preserve">Etiqueta </w:t>
            </w:r>
            <w:r w:rsidR="008A2921" w:rsidRPr="00C24B1A">
              <w:rPr>
                <w:lang w:val="es-ES"/>
              </w:rPr>
              <w:t>N.º</w:t>
            </w:r>
            <w:proofErr w:type="gramEnd"/>
            <w:r w:rsidR="00902473" w:rsidRPr="00C24B1A">
              <w:rPr>
                <w:lang w:val="es-ES"/>
              </w:rPr>
              <w:t xml:space="preserve"> de serie</w:t>
            </w:r>
            <w:r w:rsidR="00C72170" w:rsidRPr="00C24B1A">
              <w:rPr>
                <w:lang w:val="es-ES"/>
              </w:rPr>
              <w:t xml:space="preserve"> </w:t>
            </w:r>
            <w:r w:rsidR="00B25F3B" w:rsidRPr="00C24B1A">
              <w:rPr>
                <w:lang w:val="es-ES"/>
              </w:rPr>
              <w:t>equipo</w:t>
            </w:r>
            <w:r w:rsidR="008A2921" w:rsidRPr="00C24B1A">
              <w:rPr>
                <w:lang w:val="es-ES"/>
              </w:rPr>
              <w:t xml:space="preserve">   </w:t>
            </w:r>
            <w:r w:rsidR="00CB3115" w:rsidRPr="00C24B1A">
              <w:rPr>
                <w:lang w:val="es-ES"/>
              </w:rPr>
              <w:t xml:space="preserve">       </w:t>
            </w:r>
            <w:r w:rsidR="00231754" w:rsidRPr="00C24B1A">
              <w:rPr>
                <w:lang w:val="es-ES"/>
              </w:rPr>
              <w:t xml:space="preserve">  </w:t>
            </w:r>
            <w:r w:rsidR="008A2921" w:rsidRPr="00C24B1A">
              <w:rPr>
                <w:lang w:val="es-ES"/>
              </w:rPr>
              <w:t xml:space="preserve"> </w:t>
            </w:r>
            <w:r w:rsidRPr="00C24B1A">
              <w:rPr>
                <w:lang w:val="es-E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4B1A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Pr="00C24B1A">
              <w:rPr>
                <w:lang w:val="es-ES"/>
              </w:rPr>
              <w:fldChar w:fldCharType="end"/>
            </w:r>
            <w:r w:rsidR="008A2921" w:rsidRPr="00C24B1A">
              <w:rPr>
                <w:lang w:val="es-ES"/>
              </w:rPr>
              <w:t xml:space="preserve">        </w:t>
            </w:r>
            <w:r w:rsidR="00231754" w:rsidRPr="00C24B1A">
              <w:rPr>
                <w:lang w:val="es-ES"/>
              </w:rPr>
              <w:t xml:space="preserve"> </w:t>
            </w:r>
            <w:r w:rsidR="008A2921" w:rsidRPr="00C24B1A">
              <w:rPr>
                <w:lang w:val="es-ES"/>
              </w:rPr>
              <w:t xml:space="preserve"> </w:t>
            </w:r>
            <w:r w:rsidR="00FA7C05" w:rsidRPr="00C24B1A">
              <w:rPr>
                <w:lang w:val="es-ES"/>
              </w:rPr>
              <w:t xml:space="preserve">  </w:t>
            </w:r>
            <w:r w:rsidRPr="00C24B1A">
              <w:rPr>
                <w:lang w:val="es-E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4B1A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Pr="00C24B1A">
              <w:rPr>
                <w:lang w:val="es-ES"/>
              </w:rPr>
              <w:fldChar w:fldCharType="end"/>
            </w:r>
          </w:p>
          <w:p w14:paraId="7B0C054E" w14:textId="1A6BA20A" w:rsidR="00CB3115" w:rsidRPr="00C24B1A" w:rsidRDefault="00C72170" w:rsidP="00C24B1A">
            <w:pPr>
              <w:pStyle w:val="Prrafodelista"/>
              <w:numPr>
                <w:ilvl w:val="0"/>
                <w:numId w:val="29"/>
              </w:numPr>
              <w:tabs>
                <w:tab w:val="left" w:pos="288"/>
              </w:tabs>
              <w:spacing w:after="240"/>
              <w:ind w:left="513" w:right="-5328"/>
              <w:rPr>
                <w:lang w:val="es-ES"/>
              </w:rPr>
            </w:pPr>
            <w:proofErr w:type="gramStart"/>
            <w:r w:rsidRPr="00C24B1A">
              <w:rPr>
                <w:lang w:val="es-ES"/>
              </w:rPr>
              <w:t xml:space="preserve">Etiqueta </w:t>
            </w:r>
            <w:r w:rsidR="008A2921" w:rsidRPr="00C24B1A">
              <w:rPr>
                <w:lang w:val="es-ES"/>
              </w:rPr>
              <w:t>N.º</w:t>
            </w:r>
            <w:proofErr w:type="gramEnd"/>
            <w:r w:rsidRPr="00C24B1A">
              <w:rPr>
                <w:lang w:val="es-ES"/>
              </w:rPr>
              <w:t xml:space="preserve"> de serie piezas</w:t>
            </w:r>
            <w:r w:rsidR="008A2921" w:rsidRPr="00C24B1A">
              <w:rPr>
                <w:lang w:val="es-ES"/>
              </w:rPr>
              <w:t xml:space="preserve">    </w:t>
            </w:r>
            <w:r w:rsidR="00CB3115" w:rsidRPr="00C24B1A">
              <w:rPr>
                <w:lang w:val="es-ES"/>
              </w:rPr>
              <w:t xml:space="preserve">       </w:t>
            </w:r>
            <w:r w:rsidR="00231754" w:rsidRPr="00C24B1A">
              <w:rPr>
                <w:lang w:val="es-ES"/>
              </w:rPr>
              <w:t xml:space="preserve">  </w:t>
            </w:r>
            <w:r w:rsidRPr="00C24B1A">
              <w:rPr>
                <w:lang w:val="es-E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4B1A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Pr="00C24B1A">
              <w:rPr>
                <w:lang w:val="es-ES"/>
              </w:rPr>
              <w:fldChar w:fldCharType="end"/>
            </w:r>
            <w:r w:rsidR="008A2921" w:rsidRPr="00C24B1A">
              <w:rPr>
                <w:lang w:val="es-ES"/>
              </w:rPr>
              <w:t xml:space="preserve">      </w:t>
            </w:r>
            <w:r w:rsidR="004E6EE3" w:rsidRPr="00C24B1A">
              <w:rPr>
                <w:lang w:val="es-ES"/>
              </w:rPr>
              <w:t xml:space="preserve"> </w:t>
            </w:r>
            <w:r w:rsidR="008A2921" w:rsidRPr="00C24B1A">
              <w:rPr>
                <w:lang w:val="es-ES"/>
              </w:rPr>
              <w:t xml:space="preserve"> </w:t>
            </w:r>
            <w:r w:rsidR="00CB3115" w:rsidRPr="00C24B1A">
              <w:rPr>
                <w:lang w:val="es-ES"/>
              </w:rPr>
              <w:t xml:space="preserve"> </w:t>
            </w:r>
            <w:r w:rsidR="008A2921" w:rsidRPr="00C24B1A">
              <w:rPr>
                <w:lang w:val="es-ES"/>
              </w:rPr>
              <w:t xml:space="preserve"> </w:t>
            </w:r>
            <w:r w:rsidR="00FA7C05" w:rsidRPr="00C24B1A">
              <w:rPr>
                <w:lang w:val="es-ES"/>
              </w:rPr>
              <w:t xml:space="preserve">  </w:t>
            </w:r>
            <w:r w:rsidRPr="00C24B1A">
              <w:rPr>
                <w:lang w:val="es-E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4B1A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Pr="00C24B1A">
              <w:rPr>
                <w:lang w:val="es-ES"/>
              </w:rPr>
              <w:fldChar w:fldCharType="end"/>
            </w:r>
          </w:p>
          <w:p w14:paraId="3A2A1247" w14:textId="163485A3" w:rsidR="00CB3115" w:rsidRDefault="00CB3115" w:rsidP="00231754">
            <w:pPr>
              <w:pStyle w:val="Prrafodelista"/>
              <w:numPr>
                <w:ilvl w:val="0"/>
                <w:numId w:val="29"/>
              </w:numPr>
              <w:tabs>
                <w:tab w:val="left" w:pos="288"/>
              </w:tabs>
              <w:ind w:left="513" w:right="-5328"/>
              <w:rPr>
                <w:lang w:val="es-ES"/>
              </w:rPr>
            </w:pPr>
            <w:r>
              <w:rPr>
                <w:lang w:val="es-ES"/>
              </w:rPr>
              <w:t xml:space="preserve">Color blanco de leds Homogéneo  </w:t>
            </w:r>
            <w:r w:rsidR="00231754">
              <w:rPr>
                <w:lang w:val="es-ES"/>
              </w:rPr>
              <w:t xml:space="preserve">  </w:t>
            </w:r>
            <w:r w:rsidRPr="00560D15">
              <w:rPr>
                <w:lang w:val="es-E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D15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Pr="00560D15">
              <w:rPr>
                <w:lang w:val="es-ES"/>
              </w:rPr>
              <w:fldChar w:fldCharType="end"/>
            </w:r>
            <w:r>
              <w:rPr>
                <w:lang w:val="es-ES"/>
              </w:rPr>
              <w:t xml:space="preserve">          </w:t>
            </w:r>
            <w:r w:rsidR="00FA7C05">
              <w:rPr>
                <w:lang w:val="es-ES"/>
              </w:rPr>
              <w:t xml:space="preserve">  </w:t>
            </w:r>
            <w:r w:rsidRPr="00560D15">
              <w:rPr>
                <w:lang w:val="es-E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D15">
              <w:rPr>
                <w:lang w:val="es-ES"/>
              </w:rPr>
              <w:instrText xml:space="preserve"> FORMCHECKBOX </w:instrText>
            </w:r>
            <w:r w:rsidR="001B166E">
              <w:rPr>
                <w:lang w:val="es-ES"/>
              </w:rPr>
            </w:r>
            <w:r w:rsidR="001B166E">
              <w:rPr>
                <w:lang w:val="es-ES"/>
              </w:rPr>
              <w:fldChar w:fldCharType="separate"/>
            </w:r>
            <w:r w:rsidRPr="00560D15">
              <w:rPr>
                <w:lang w:val="es-ES"/>
              </w:rPr>
              <w:fldChar w:fldCharType="end"/>
            </w:r>
          </w:p>
          <w:p w14:paraId="2D340649" w14:textId="77777777" w:rsidR="00CB70EE" w:rsidRPr="00B24476" w:rsidRDefault="00CB70EE" w:rsidP="00704E01">
            <w:pPr>
              <w:pStyle w:val="Prrafodelista"/>
              <w:tabs>
                <w:tab w:val="left" w:pos="288"/>
              </w:tabs>
              <w:ind w:left="720" w:right="-5328"/>
              <w:rPr>
                <w:sz w:val="10"/>
                <w:szCs w:val="10"/>
                <w:lang w:val="es-ES"/>
              </w:rPr>
            </w:pPr>
          </w:p>
        </w:tc>
      </w:tr>
      <w:tr w:rsidR="009A66FC" w:rsidRPr="00CB70EE" w14:paraId="4662DD41" w14:textId="77777777" w:rsidTr="001F0544">
        <w:tc>
          <w:tcPr>
            <w:tcW w:w="9363" w:type="dxa"/>
            <w:gridSpan w:val="2"/>
            <w:shd w:val="clear" w:color="auto" w:fill="E6E6E6"/>
            <w:tcMar>
              <w:top w:w="58" w:type="dxa"/>
              <w:left w:w="86" w:type="dxa"/>
              <w:bottom w:w="43" w:type="dxa"/>
              <w:right w:w="86" w:type="dxa"/>
            </w:tcMar>
            <w:vAlign w:val="bottom"/>
          </w:tcPr>
          <w:p w14:paraId="57B4991D" w14:textId="77777777" w:rsidR="009A66FC" w:rsidRPr="00127388" w:rsidRDefault="009A66FC" w:rsidP="009A66FC">
            <w:pPr>
              <w:tabs>
                <w:tab w:val="left" w:pos="216"/>
              </w:tabs>
              <w:ind w:left="216" w:right="-5332"/>
              <w:rPr>
                <w:lang w:val="es-ES"/>
              </w:rPr>
            </w:pPr>
          </w:p>
        </w:tc>
      </w:tr>
      <w:tr w:rsidR="00560D15" w:rsidRPr="005F38EE" w14:paraId="6F85BF52" w14:textId="77777777" w:rsidTr="00880BFD">
        <w:trPr>
          <w:trHeight w:val="192"/>
        </w:trPr>
        <w:tc>
          <w:tcPr>
            <w:tcW w:w="9363" w:type="dxa"/>
            <w:gridSpan w:val="2"/>
            <w:tcMar>
              <w:top w:w="43" w:type="dxa"/>
              <w:left w:w="86" w:type="dxa"/>
              <w:bottom w:w="29" w:type="dxa"/>
              <w:right w:w="86" w:type="dxa"/>
            </w:tcMar>
            <w:vAlign w:val="center"/>
          </w:tcPr>
          <w:p w14:paraId="59CED9C8" w14:textId="77777777" w:rsidR="00560D15" w:rsidRPr="009A66FC" w:rsidRDefault="00CB70EE" w:rsidP="009A66FC">
            <w:pPr>
              <w:ind w:right="-5332"/>
              <w:rPr>
                <w:b/>
                <w:i/>
                <w:sz w:val="22"/>
                <w:szCs w:val="20"/>
                <w:lang w:val="es-ES"/>
              </w:rPr>
            </w:pPr>
            <w:r w:rsidRPr="009A66FC">
              <w:rPr>
                <w:b/>
                <w:i/>
                <w:sz w:val="22"/>
                <w:szCs w:val="20"/>
                <w:lang w:val="es-ES"/>
              </w:rPr>
              <w:t xml:space="preserve">Este equipo ha superado las pruebas y controles de calidad </w:t>
            </w:r>
            <w:r w:rsidR="009A66FC" w:rsidRPr="009A66FC">
              <w:rPr>
                <w:b/>
                <w:i/>
                <w:sz w:val="22"/>
                <w:szCs w:val="20"/>
                <w:lang w:val="es-ES"/>
              </w:rPr>
              <w:t xml:space="preserve">para su </w:t>
            </w:r>
            <w:r w:rsidR="009A66FC">
              <w:rPr>
                <w:b/>
                <w:i/>
                <w:sz w:val="22"/>
                <w:szCs w:val="20"/>
                <w:lang w:val="es-ES"/>
              </w:rPr>
              <w:t>suministro</w:t>
            </w:r>
          </w:p>
        </w:tc>
      </w:tr>
      <w:tr w:rsidR="00560D15" w:rsidRPr="00831731" w14:paraId="00A65BD3" w14:textId="77777777" w:rsidTr="001F0544">
        <w:tc>
          <w:tcPr>
            <w:tcW w:w="9363" w:type="dxa"/>
            <w:gridSpan w:val="2"/>
            <w:shd w:val="clear" w:color="auto" w:fill="E6E6E6"/>
            <w:tcMar>
              <w:top w:w="58" w:type="dxa"/>
              <w:left w:w="86" w:type="dxa"/>
              <w:bottom w:w="43" w:type="dxa"/>
              <w:right w:w="86" w:type="dxa"/>
            </w:tcMar>
            <w:vAlign w:val="bottom"/>
          </w:tcPr>
          <w:p w14:paraId="79099BAE" w14:textId="77777777" w:rsidR="00560D15" w:rsidRPr="009A66FC" w:rsidRDefault="00CB70EE" w:rsidP="000F3B2D">
            <w:pPr>
              <w:ind w:right="-5332"/>
              <w:rPr>
                <w:i/>
                <w:u w:val="single"/>
                <w:lang w:val="es-ES"/>
              </w:rPr>
            </w:pPr>
            <w:r w:rsidRPr="009A66FC">
              <w:rPr>
                <w:b/>
                <w:i/>
                <w:sz w:val="20"/>
                <w:szCs w:val="20"/>
                <w:u w:val="single"/>
                <w:lang w:val="es-ES"/>
              </w:rPr>
              <w:t xml:space="preserve">Fdo.: Responsable Calidad    </w:t>
            </w:r>
          </w:p>
        </w:tc>
      </w:tr>
      <w:tr w:rsidR="00CB70EE" w:rsidRPr="00CB70EE" w14:paraId="1E5451B4" w14:textId="77777777" w:rsidTr="00E144CB">
        <w:trPr>
          <w:trHeight w:val="620"/>
        </w:trPr>
        <w:tc>
          <w:tcPr>
            <w:tcW w:w="9363" w:type="dxa"/>
            <w:gridSpan w:val="2"/>
            <w:tcMar>
              <w:top w:w="43" w:type="dxa"/>
              <w:left w:w="86" w:type="dxa"/>
              <w:bottom w:w="29" w:type="dxa"/>
              <w:right w:w="86" w:type="dxa"/>
            </w:tcMar>
          </w:tcPr>
          <w:p w14:paraId="57BD9043" w14:textId="77777777" w:rsidR="005F38EE" w:rsidRPr="00127388" w:rsidRDefault="005F38EE" w:rsidP="00240F8F">
            <w:pPr>
              <w:ind w:right="-5332"/>
              <w:rPr>
                <w:b/>
                <w:sz w:val="20"/>
                <w:szCs w:val="20"/>
                <w:lang w:val="es-ES"/>
              </w:rPr>
            </w:pPr>
          </w:p>
        </w:tc>
      </w:tr>
    </w:tbl>
    <w:tbl>
      <w:tblPr>
        <w:tblW w:w="94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"/>
        <w:gridCol w:w="3015"/>
        <w:gridCol w:w="462"/>
        <w:gridCol w:w="399"/>
        <w:gridCol w:w="470"/>
        <w:gridCol w:w="300"/>
        <w:gridCol w:w="199"/>
        <w:gridCol w:w="2964"/>
        <w:gridCol w:w="461"/>
        <w:gridCol w:w="399"/>
        <w:gridCol w:w="470"/>
      </w:tblGrid>
      <w:tr w:rsidR="006F7DFC" w:rsidRPr="005F38EE" w14:paraId="59DD9C57" w14:textId="77777777" w:rsidTr="00E144CB">
        <w:trPr>
          <w:trHeight w:val="379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F276E" w14:textId="77777777" w:rsidR="006F7DFC" w:rsidRPr="005F38EE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  <w:bookmarkStart w:id="6" w:name="_GoBack"/>
            <w:bookmarkEnd w:id="6"/>
          </w:p>
        </w:tc>
        <w:tc>
          <w:tcPr>
            <w:tcW w:w="3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873E9" w14:textId="72754672" w:rsidR="006F7DFC" w:rsidRPr="005F38EE" w:rsidRDefault="006F7DFC" w:rsidP="006F7DFC">
            <w:pPr>
              <w:rPr>
                <w:rFonts w:cs="Arial"/>
                <w:b/>
                <w:bCs/>
                <w:sz w:val="24"/>
                <w:lang w:val="es-ES" w:eastAsia="es-ES"/>
              </w:rPr>
            </w:pPr>
            <w:r w:rsidRPr="005F38EE">
              <w:rPr>
                <w:rFonts w:cs="Arial"/>
                <w:b/>
                <w:bCs/>
                <w:sz w:val="24"/>
                <w:lang w:val="es-ES" w:eastAsia="es-ES"/>
              </w:rPr>
              <w:t xml:space="preserve">CONTROL VERIFICACIÓN </w:t>
            </w:r>
            <w:r w:rsidR="00B86FE3" w:rsidRPr="005F38EE">
              <w:rPr>
                <w:rFonts w:cs="Arial"/>
                <w:b/>
                <w:bCs/>
                <w:sz w:val="24"/>
                <w:lang w:val="es-ES" w:eastAsia="es-ES"/>
              </w:rPr>
              <w:t xml:space="preserve">MONTAJE DE </w:t>
            </w:r>
            <w:r w:rsidRPr="005F38EE">
              <w:rPr>
                <w:rFonts w:cs="Arial"/>
                <w:b/>
                <w:bCs/>
                <w:sz w:val="24"/>
                <w:lang w:val="es-ES" w:eastAsia="es-ES"/>
              </w:rPr>
              <w:t>CRUCES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3A063" w14:textId="77777777" w:rsidR="006F7DFC" w:rsidRPr="005F38EE" w:rsidRDefault="006F7DFC" w:rsidP="006F7DFC">
            <w:pPr>
              <w:rPr>
                <w:rFonts w:cs="Arial"/>
                <w:b/>
                <w:bCs/>
                <w:sz w:val="24"/>
                <w:lang w:val="es-ES" w:eastAsia="es-ES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CE1A3" w14:textId="77777777" w:rsidR="006F7DFC" w:rsidRPr="005F38EE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904CD" w14:textId="77777777" w:rsidR="006F7DFC" w:rsidRPr="005F38EE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A1D77" w14:textId="77777777" w:rsidR="006F7DFC" w:rsidRPr="005F38EE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34C6" w14:textId="77777777" w:rsidR="006F7DFC" w:rsidRPr="005F38EE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5F38EE">
              <w:rPr>
                <w:rFonts w:cs="Arial"/>
                <w:noProof/>
                <w:sz w:val="20"/>
                <w:szCs w:val="20"/>
                <w:lang w:val="es-ES" w:eastAsia="es-ES"/>
              </w:rPr>
              <w:drawing>
                <wp:anchor distT="0" distB="0" distL="114300" distR="114300" simplePos="0" relativeHeight="251662336" behindDoc="0" locked="0" layoutInCell="1" allowOverlap="1" wp14:anchorId="45900476" wp14:editId="41080433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0</wp:posOffset>
                  </wp:positionV>
                  <wp:extent cx="1581150" cy="409575"/>
                  <wp:effectExtent l="0" t="0" r="0" b="9525"/>
                  <wp:wrapNone/>
                  <wp:docPr id="2085" name="Imagen 20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5" name="1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282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3"/>
            </w:tblGrid>
            <w:tr w:rsidR="006F7DFC" w:rsidRPr="005F38EE" w14:paraId="519AA9D1" w14:textId="77777777" w:rsidTr="00E144CB">
              <w:trPr>
                <w:trHeight w:val="379"/>
                <w:tblCellSpacing w:w="0" w:type="dxa"/>
              </w:trPr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A61E7" w14:textId="77777777" w:rsidR="006F7DFC" w:rsidRPr="005F38EE" w:rsidRDefault="006F7DFC" w:rsidP="006F7DFC">
                  <w:pPr>
                    <w:rPr>
                      <w:rFonts w:cs="Arial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</w:tbl>
          <w:p w14:paraId="35719B08" w14:textId="77777777" w:rsidR="006F7DFC" w:rsidRPr="005F38EE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54F28" w14:textId="77777777" w:rsidR="006F7DFC" w:rsidRPr="005F38EE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A95C8" w14:textId="77777777" w:rsidR="006F7DFC" w:rsidRPr="005F38EE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11B35" w14:textId="77777777" w:rsidR="006F7DFC" w:rsidRPr="005F38EE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</w:tr>
      <w:tr w:rsidR="006F7DFC" w:rsidRPr="006F7DFC" w14:paraId="4D6A9437" w14:textId="77777777" w:rsidTr="00E144CB">
        <w:trPr>
          <w:trHeight w:val="304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39883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EAA70" w14:textId="77777777" w:rsidR="006F7DFC" w:rsidRPr="006F7DFC" w:rsidRDefault="006F7DFC" w:rsidP="006F7DFC">
            <w:pPr>
              <w:rPr>
                <w:rFonts w:cs="Arial"/>
                <w:b/>
                <w:bCs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b/>
                <w:bCs/>
                <w:sz w:val="20"/>
                <w:szCs w:val="20"/>
                <w:lang w:val="es-ES" w:eastAsia="es-ES"/>
              </w:rPr>
              <w:t>CODIGO: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D6427" w14:textId="77777777" w:rsidR="006F7DFC" w:rsidRPr="006F7DFC" w:rsidRDefault="006F7DFC" w:rsidP="006F7DFC">
            <w:pPr>
              <w:rPr>
                <w:rFonts w:cs="Arial"/>
                <w:b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8015C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9146B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1193A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7D11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7DB74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AC8A8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0B4DD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76857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</w:tr>
      <w:tr w:rsidR="006F7DFC" w:rsidRPr="006F7DFC" w14:paraId="3B4BED07" w14:textId="77777777" w:rsidTr="00E144CB">
        <w:trPr>
          <w:trHeight w:val="304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4EE2E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1946" w14:textId="77777777" w:rsidR="006F7DFC" w:rsidRPr="006F7DFC" w:rsidRDefault="006F7DFC" w:rsidP="006F7DFC">
            <w:pPr>
              <w:rPr>
                <w:rFonts w:cs="Arial"/>
                <w:b/>
                <w:bCs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b/>
                <w:bCs/>
                <w:sz w:val="20"/>
                <w:szCs w:val="20"/>
                <w:lang w:val="es-ES" w:eastAsia="es-ES"/>
              </w:rPr>
              <w:t>FECHA: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085F8" w14:textId="77777777" w:rsidR="006F7DFC" w:rsidRPr="006F7DFC" w:rsidRDefault="006F7DFC" w:rsidP="006F7DFC">
            <w:pPr>
              <w:rPr>
                <w:rFonts w:cs="Arial"/>
                <w:b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05888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1204A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08A48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5A600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E3089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8A5C6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C8B00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D5252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</w:tr>
      <w:tr w:rsidR="006F7DFC" w:rsidRPr="006F7DFC" w14:paraId="32859F83" w14:textId="77777777" w:rsidTr="00E144CB">
        <w:trPr>
          <w:trHeight w:val="304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10C31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DAE28" w14:textId="32BF6426" w:rsidR="00C52C4D" w:rsidRPr="006F7DFC" w:rsidRDefault="006F7DFC" w:rsidP="006F7DFC">
            <w:pPr>
              <w:rPr>
                <w:rFonts w:cs="Arial"/>
                <w:b/>
                <w:bCs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b/>
                <w:bCs/>
                <w:sz w:val="20"/>
                <w:szCs w:val="20"/>
                <w:lang w:val="es-ES" w:eastAsia="es-ES"/>
              </w:rPr>
              <w:t>NUMERO SERIE</w:t>
            </w:r>
            <w:r w:rsidR="00C52C4D">
              <w:rPr>
                <w:rFonts w:cs="Arial"/>
                <w:b/>
                <w:bCs/>
                <w:sz w:val="20"/>
                <w:szCs w:val="20"/>
                <w:lang w:val="es-ES" w:eastAsia="es-ES"/>
              </w:rPr>
              <w:t>: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F2633" w14:textId="77777777" w:rsidR="006F7DFC" w:rsidRPr="006F7DFC" w:rsidRDefault="006F7DFC" w:rsidP="006F7DFC">
            <w:pPr>
              <w:rPr>
                <w:rFonts w:cs="Arial"/>
                <w:b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93B21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E6191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1C5D5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F1ACC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3FA92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09F2A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6C5ED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413BB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</w:tr>
    </w:tbl>
    <w:p w14:paraId="5F9A8D7A" w14:textId="77777777" w:rsidR="00D36C5A" w:rsidRPr="00E144CB" w:rsidRDefault="00D36C5A" w:rsidP="00E144CB">
      <w:pPr>
        <w:rPr>
          <w:rFonts w:eastAsiaTheme="minorHAnsi"/>
          <w:sz w:val="8"/>
          <w:lang w:val="es-ES"/>
        </w:rPr>
      </w:pPr>
    </w:p>
    <w:sectPr w:rsidR="00D36C5A" w:rsidRPr="00E144CB" w:rsidSect="00C52C4D">
      <w:footerReference w:type="default" r:id="rId11"/>
      <w:pgSz w:w="11907" w:h="16839" w:code="9"/>
      <w:pgMar w:top="851" w:right="1797" w:bottom="1418" w:left="1440" w:header="72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B7928" w14:textId="77777777" w:rsidR="00FE66CB" w:rsidRDefault="00FE66CB">
      <w:r>
        <w:separator/>
      </w:r>
    </w:p>
  </w:endnote>
  <w:endnote w:type="continuationSeparator" w:id="0">
    <w:p w14:paraId="4DD5E775" w14:textId="77777777" w:rsidR="00FE66CB" w:rsidRDefault="00FE6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ace Age">
    <w:altName w:val="Malgun Gothic"/>
    <w:charset w:val="00"/>
    <w:family w:val="auto"/>
    <w:pitch w:val="variable"/>
    <w:sig w:usb0="00000003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E13A9" w14:textId="77777777" w:rsidR="001B166E" w:rsidRPr="005657CF" w:rsidRDefault="001B166E" w:rsidP="009A66FC">
    <w:pPr>
      <w:pStyle w:val="Piedepgina"/>
      <w:rPr>
        <w:rFonts w:ascii="Space Age" w:hAnsi="Space Age"/>
        <w:b/>
        <w:i/>
        <w:color w:val="7F7F7F" w:themeColor="text1" w:themeTint="80"/>
        <w:lang w:val="es-ES"/>
      </w:rPr>
    </w:pPr>
    <w:r w:rsidRPr="005657CF">
      <w:rPr>
        <w:color w:val="7F7F7F" w:themeColor="text1" w:themeTint="80"/>
        <w:lang w:val="es-ES"/>
      </w:rPr>
      <w:t xml:space="preserve">  </w:t>
    </w:r>
    <w:r w:rsidRPr="005657CF">
      <w:rPr>
        <w:rFonts w:ascii="Space Age" w:hAnsi="Space Age"/>
        <w:b/>
        <w:i/>
        <w:color w:val="7F7F7F" w:themeColor="text1" w:themeTint="80"/>
        <w:sz w:val="22"/>
        <w:lang w:val="es-ES"/>
      </w:rPr>
      <w:t>TECNOLOGIAS ADE S.L.</w:t>
    </w:r>
  </w:p>
  <w:p w14:paraId="2274F1C5" w14:textId="77777777" w:rsidR="001B166E" w:rsidRPr="005657CF" w:rsidRDefault="001B166E" w:rsidP="009A66FC">
    <w:pPr>
      <w:pStyle w:val="Piedepgina"/>
      <w:rPr>
        <w:color w:val="7F7F7F" w:themeColor="text1" w:themeTint="80"/>
        <w:sz w:val="16"/>
        <w:lang w:val="es-ES"/>
      </w:rPr>
    </w:pPr>
  </w:p>
  <w:p w14:paraId="7B6BCEF5" w14:textId="77777777" w:rsidR="001B166E" w:rsidRPr="005657CF" w:rsidRDefault="001B166E" w:rsidP="009A66FC">
    <w:pPr>
      <w:pStyle w:val="Piedepgina"/>
      <w:rPr>
        <w:color w:val="7F7F7F" w:themeColor="text1" w:themeTint="80"/>
        <w:sz w:val="16"/>
        <w:lang w:val="es-ES"/>
      </w:rPr>
    </w:pPr>
    <w:r w:rsidRPr="005657CF">
      <w:rPr>
        <w:color w:val="7F7F7F" w:themeColor="text1" w:themeTint="80"/>
        <w:sz w:val="16"/>
        <w:lang w:val="es-ES"/>
      </w:rPr>
      <w:t>C/ Navarra, 38                                   C/ Solsona, 152                                Tlf.: +34 902 103 686</w:t>
    </w:r>
  </w:p>
  <w:p w14:paraId="71EF7647" w14:textId="77777777" w:rsidR="001B166E" w:rsidRPr="005657CF" w:rsidRDefault="001B166E" w:rsidP="009A66FC">
    <w:pPr>
      <w:pStyle w:val="Piedepgina"/>
      <w:rPr>
        <w:color w:val="7F7F7F" w:themeColor="text1" w:themeTint="80"/>
        <w:sz w:val="16"/>
        <w:lang w:val="es-ES"/>
      </w:rPr>
    </w:pPr>
    <w:r w:rsidRPr="005657CF">
      <w:rPr>
        <w:color w:val="7F7F7F" w:themeColor="text1" w:themeTint="80"/>
        <w:sz w:val="16"/>
        <w:lang w:val="es-ES"/>
      </w:rPr>
      <w:t xml:space="preserve">28961 Villanueva de la Cañada        08223 Terrassa                                 e-mail: </w:t>
    </w:r>
    <w:hyperlink r:id="rId1" w:history="1">
      <w:r w:rsidRPr="005657CF">
        <w:rPr>
          <w:rStyle w:val="Hipervnculo"/>
          <w:color w:val="7F7F7F" w:themeColor="text1" w:themeTint="80"/>
          <w:sz w:val="16"/>
          <w:lang w:val="es-ES"/>
        </w:rPr>
        <w:t>affinity@affinityelectronics.com</w:t>
      </w:r>
    </w:hyperlink>
    <w:r w:rsidRPr="005657CF">
      <w:rPr>
        <w:color w:val="7F7F7F" w:themeColor="text1" w:themeTint="80"/>
        <w:sz w:val="16"/>
        <w:lang w:val="es-ES"/>
      </w:rPr>
      <w:t xml:space="preserve">                                                           </w:t>
    </w:r>
  </w:p>
  <w:p w14:paraId="0A996394" w14:textId="77777777" w:rsidR="001B166E" w:rsidRPr="005657CF" w:rsidRDefault="001B166E" w:rsidP="009A66FC">
    <w:pPr>
      <w:pStyle w:val="Piedepgina"/>
      <w:rPr>
        <w:color w:val="7F7F7F" w:themeColor="text1" w:themeTint="80"/>
        <w:sz w:val="16"/>
        <w:lang w:val="es-ES"/>
      </w:rPr>
    </w:pPr>
    <w:r w:rsidRPr="005657CF">
      <w:rPr>
        <w:color w:val="7F7F7F" w:themeColor="text1" w:themeTint="80"/>
        <w:sz w:val="16"/>
        <w:lang w:val="es-ES"/>
      </w:rPr>
      <w:t xml:space="preserve">Madrid                                               Barcelona                                          </w:t>
    </w:r>
    <w:hyperlink r:id="rId2" w:history="1">
      <w:r w:rsidRPr="005657CF">
        <w:rPr>
          <w:rStyle w:val="Hipervnculo"/>
          <w:color w:val="7F7F7F" w:themeColor="text1" w:themeTint="80"/>
          <w:sz w:val="16"/>
          <w:lang w:val="es-ES"/>
        </w:rPr>
        <w:t>http://www.affypharmacy.com/</w:t>
      </w:r>
    </w:hyperlink>
    <w:r w:rsidRPr="005657CF">
      <w:rPr>
        <w:color w:val="7F7F7F" w:themeColor="text1" w:themeTint="80"/>
        <w:sz w:val="16"/>
        <w:lang w:val="es-ES"/>
      </w:rPr>
      <w:t xml:space="preserve"> </w:t>
    </w:r>
  </w:p>
  <w:p w14:paraId="398DD9E4" w14:textId="77777777" w:rsidR="001B166E" w:rsidRPr="005657CF" w:rsidRDefault="001B166E" w:rsidP="009A66FC">
    <w:pPr>
      <w:pStyle w:val="Piedepgina"/>
      <w:rPr>
        <w:color w:val="7F7F7F" w:themeColor="text1" w:themeTint="80"/>
        <w:sz w:val="16"/>
        <w:lang w:val="es-ES"/>
      </w:rPr>
    </w:pPr>
    <w:r w:rsidRPr="005657CF">
      <w:rPr>
        <w:color w:val="7F7F7F" w:themeColor="text1" w:themeTint="80"/>
        <w:sz w:val="16"/>
        <w:lang w:val="es-ES"/>
      </w:rPr>
      <w:t xml:space="preserve">                              ESPAÑA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F1FEB" w14:textId="77777777" w:rsidR="00FE66CB" w:rsidRDefault="00FE66CB">
      <w:r>
        <w:separator/>
      </w:r>
    </w:p>
  </w:footnote>
  <w:footnote w:type="continuationSeparator" w:id="0">
    <w:p w14:paraId="79291212" w14:textId="77777777" w:rsidR="00FE66CB" w:rsidRDefault="00FE6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35C6"/>
    <w:multiLevelType w:val="hybridMultilevel"/>
    <w:tmpl w:val="D74872F4"/>
    <w:lvl w:ilvl="0" w:tplc="04090001">
      <w:start w:val="1"/>
      <w:numFmt w:val="bullet"/>
      <w:lvlText w:val=""/>
      <w:lvlJc w:val="left"/>
      <w:pPr>
        <w:tabs>
          <w:tab w:val="num" w:pos="902"/>
        </w:tabs>
        <w:ind w:left="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2"/>
        </w:tabs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2"/>
        </w:tabs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2"/>
        </w:tabs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2"/>
        </w:tabs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2"/>
        </w:tabs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2"/>
        </w:tabs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2"/>
        </w:tabs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2"/>
        </w:tabs>
        <w:ind w:left="6662" w:hanging="360"/>
      </w:pPr>
      <w:rPr>
        <w:rFonts w:ascii="Wingdings" w:hAnsi="Wingdings" w:hint="default"/>
      </w:rPr>
    </w:lvl>
  </w:abstractNum>
  <w:abstractNum w:abstractNumId="1" w15:restartNumberingAfterBreak="0">
    <w:nsid w:val="143616C9"/>
    <w:multiLevelType w:val="hybridMultilevel"/>
    <w:tmpl w:val="9E4085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C20D1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D42770"/>
    <w:multiLevelType w:val="hybridMultilevel"/>
    <w:tmpl w:val="70CEEF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898"/>
        </w:tabs>
        <w:ind w:left="898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8"/>
        </w:tabs>
        <w:ind w:left="23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58"/>
        </w:tabs>
        <w:ind w:left="30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8"/>
        </w:tabs>
        <w:ind w:left="37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8"/>
        </w:tabs>
        <w:ind w:left="44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18"/>
        </w:tabs>
        <w:ind w:left="52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8"/>
        </w:tabs>
        <w:ind w:left="5938" w:hanging="180"/>
      </w:pPr>
    </w:lvl>
  </w:abstractNum>
  <w:abstractNum w:abstractNumId="4" w15:restartNumberingAfterBreak="0">
    <w:nsid w:val="26CC149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A839B5"/>
    <w:multiLevelType w:val="hybridMultilevel"/>
    <w:tmpl w:val="4A3C2CBC"/>
    <w:lvl w:ilvl="0" w:tplc="A008BCF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70526"/>
    <w:multiLevelType w:val="multilevel"/>
    <w:tmpl w:val="899A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7D1D7C"/>
    <w:multiLevelType w:val="hybridMultilevel"/>
    <w:tmpl w:val="9BC6A7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AC4476"/>
    <w:multiLevelType w:val="multilevel"/>
    <w:tmpl w:val="807A393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7760DC"/>
    <w:multiLevelType w:val="hybridMultilevel"/>
    <w:tmpl w:val="4692CF7A"/>
    <w:lvl w:ilvl="0" w:tplc="C16E5348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D8C6644"/>
    <w:multiLevelType w:val="hybridMultilevel"/>
    <w:tmpl w:val="278EBFD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FB265D"/>
    <w:multiLevelType w:val="multilevel"/>
    <w:tmpl w:val="B9A6A8B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E239A9"/>
    <w:multiLevelType w:val="hybridMultilevel"/>
    <w:tmpl w:val="8FD203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C1183E"/>
    <w:multiLevelType w:val="hybridMultilevel"/>
    <w:tmpl w:val="DA708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E65DC3"/>
    <w:multiLevelType w:val="hybridMultilevel"/>
    <w:tmpl w:val="C9C2D478"/>
    <w:lvl w:ilvl="0" w:tplc="BCBCFD16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FFA7B8A"/>
    <w:multiLevelType w:val="hybridMultilevel"/>
    <w:tmpl w:val="E16EBF6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640E7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AA37206"/>
    <w:multiLevelType w:val="hybridMultilevel"/>
    <w:tmpl w:val="0AA238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C08679B"/>
    <w:multiLevelType w:val="hybridMultilevel"/>
    <w:tmpl w:val="02281C44"/>
    <w:lvl w:ilvl="0" w:tplc="0C0A000D">
      <w:start w:val="1"/>
      <w:numFmt w:val="bullet"/>
      <w:lvlText w:val=""/>
      <w:lvlJc w:val="left"/>
      <w:pPr>
        <w:ind w:left="166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9" w15:restartNumberingAfterBreak="0">
    <w:nsid w:val="5C3A6B9D"/>
    <w:multiLevelType w:val="multilevel"/>
    <w:tmpl w:val="102CB7A6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2C2343"/>
    <w:multiLevelType w:val="multilevel"/>
    <w:tmpl w:val="4692CF7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4434C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1CB7129"/>
    <w:multiLevelType w:val="hybridMultilevel"/>
    <w:tmpl w:val="1FB4A1FA"/>
    <w:lvl w:ilvl="0" w:tplc="5D7276C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2326273"/>
    <w:multiLevelType w:val="hybridMultilevel"/>
    <w:tmpl w:val="8F7E3C64"/>
    <w:lvl w:ilvl="0" w:tplc="5402680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4586100"/>
    <w:multiLevelType w:val="hybridMultilevel"/>
    <w:tmpl w:val="223A7B5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7E7DB0"/>
    <w:multiLevelType w:val="multilevel"/>
    <w:tmpl w:val="513A9C1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086052"/>
    <w:multiLevelType w:val="hybridMultilevel"/>
    <w:tmpl w:val="DC58B29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579F9"/>
    <w:multiLevelType w:val="hybridMultilevel"/>
    <w:tmpl w:val="3BE675D8"/>
    <w:lvl w:ilvl="0" w:tplc="0C0A000D">
      <w:start w:val="1"/>
      <w:numFmt w:val="bullet"/>
      <w:lvlText w:val=""/>
      <w:lvlJc w:val="left"/>
      <w:pPr>
        <w:ind w:left="154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8" w15:restartNumberingAfterBreak="0">
    <w:nsid w:val="74497888"/>
    <w:multiLevelType w:val="multilevel"/>
    <w:tmpl w:val="3C66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AB54AD"/>
    <w:multiLevelType w:val="multilevel"/>
    <w:tmpl w:val="1FB4A1F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1132DB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FF94177"/>
    <w:multiLevelType w:val="hybridMultilevel"/>
    <w:tmpl w:val="831E9AC6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1"/>
  </w:num>
  <w:num w:numId="7">
    <w:abstractNumId w:val="2"/>
  </w:num>
  <w:num w:numId="8">
    <w:abstractNumId w:val="28"/>
  </w:num>
  <w:num w:numId="9">
    <w:abstractNumId w:val="11"/>
  </w:num>
  <w:num w:numId="10">
    <w:abstractNumId w:val="19"/>
  </w:num>
  <w:num w:numId="11">
    <w:abstractNumId w:val="8"/>
  </w:num>
  <w:num w:numId="12">
    <w:abstractNumId w:val="25"/>
  </w:num>
  <w:num w:numId="13">
    <w:abstractNumId w:val="12"/>
  </w:num>
  <w:num w:numId="14">
    <w:abstractNumId w:val="9"/>
  </w:num>
  <w:num w:numId="15">
    <w:abstractNumId w:val="20"/>
  </w:num>
  <w:num w:numId="16">
    <w:abstractNumId w:val="22"/>
  </w:num>
  <w:num w:numId="17">
    <w:abstractNumId w:val="29"/>
  </w:num>
  <w:num w:numId="18">
    <w:abstractNumId w:val="17"/>
  </w:num>
  <w:num w:numId="19">
    <w:abstractNumId w:val="16"/>
  </w:num>
  <w:num w:numId="20">
    <w:abstractNumId w:val="30"/>
  </w:num>
  <w:num w:numId="21">
    <w:abstractNumId w:val="13"/>
  </w:num>
  <w:num w:numId="22">
    <w:abstractNumId w:val="3"/>
  </w:num>
  <w:num w:numId="23">
    <w:abstractNumId w:val="26"/>
  </w:num>
  <w:num w:numId="24">
    <w:abstractNumId w:val="1"/>
  </w:num>
  <w:num w:numId="25">
    <w:abstractNumId w:val="5"/>
  </w:num>
  <w:num w:numId="26">
    <w:abstractNumId w:val="15"/>
  </w:num>
  <w:num w:numId="27">
    <w:abstractNumId w:val="24"/>
  </w:num>
  <w:num w:numId="28">
    <w:abstractNumId w:val="14"/>
  </w:num>
  <w:num w:numId="29">
    <w:abstractNumId w:val="10"/>
  </w:num>
  <w:num w:numId="30">
    <w:abstractNumId w:val="27"/>
  </w:num>
  <w:num w:numId="31">
    <w:abstractNumId w:val="18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2E"/>
    <w:rsid w:val="00004FCB"/>
    <w:rsid w:val="00015C9C"/>
    <w:rsid w:val="000236BF"/>
    <w:rsid w:val="00025AFB"/>
    <w:rsid w:val="00042810"/>
    <w:rsid w:val="00047908"/>
    <w:rsid w:val="00082D0B"/>
    <w:rsid w:val="000B021B"/>
    <w:rsid w:val="000C1E62"/>
    <w:rsid w:val="000C301A"/>
    <w:rsid w:val="000C3052"/>
    <w:rsid w:val="000C3DE1"/>
    <w:rsid w:val="000D236F"/>
    <w:rsid w:val="000D4DF2"/>
    <w:rsid w:val="000F3B2D"/>
    <w:rsid w:val="000F7E5C"/>
    <w:rsid w:val="001001B1"/>
    <w:rsid w:val="00103141"/>
    <w:rsid w:val="00107BC9"/>
    <w:rsid w:val="00125CCB"/>
    <w:rsid w:val="00127388"/>
    <w:rsid w:val="00174121"/>
    <w:rsid w:val="001770A3"/>
    <w:rsid w:val="001919AA"/>
    <w:rsid w:val="001968C5"/>
    <w:rsid w:val="001A583E"/>
    <w:rsid w:val="001B166E"/>
    <w:rsid w:val="001C3E0B"/>
    <w:rsid w:val="001D404C"/>
    <w:rsid w:val="001E7BBA"/>
    <w:rsid w:val="001F0544"/>
    <w:rsid w:val="001F08AE"/>
    <w:rsid w:val="001F6794"/>
    <w:rsid w:val="001F7C0A"/>
    <w:rsid w:val="002017D0"/>
    <w:rsid w:val="00205533"/>
    <w:rsid w:val="002217D3"/>
    <w:rsid w:val="00221934"/>
    <w:rsid w:val="00223398"/>
    <w:rsid w:val="00231754"/>
    <w:rsid w:val="00240F8F"/>
    <w:rsid w:val="00243B61"/>
    <w:rsid w:val="00246A6E"/>
    <w:rsid w:val="00260FDB"/>
    <w:rsid w:val="00265BE7"/>
    <w:rsid w:val="002856BA"/>
    <w:rsid w:val="00292842"/>
    <w:rsid w:val="002D2245"/>
    <w:rsid w:val="002D519F"/>
    <w:rsid w:val="002E25E6"/>
    <w:rsid w:val="002E538F"/>
    <w:rsid w:val="002F1EC4"/>
    <w:rsid w:val="00311B83"/>
    <w:rsid w:val="0031296E"/>
    <w:rsid w:val="0031321C"/>
    <w:rsid w:val="00317295"/>
    <w:rsid w:val="00327421"/>
    <w:rsid w:val="00330FB3"/>
    <w:rsid w:val="003363C0"/>
    <w:rsid w:val="00350FCF"/>
    <w:rsid w:val="00377CEB"/>
    <w:rsid w:val="00381003"/>
    <w:rsid w:val="00394492"/>
    <w:rsid w:val="003C75DC"/>
    <w:rsid w:val="003E2C79"/>
    <w:rsid w:val="003E65B3"/>
    <w:rsid w:val="00407240"/>
    <w:rsid w:val="00407BE9"/>
    <w:rsid w:val="00416129"/>
    <w:rsid w:val="00441FE3"/>
    <w:rsid w:val="00444E8A"/>
    <w:rsid w:val="00453E07"/>
    <w:rsid w:val="004567F4"/>
    <w:rsid w:val="004664DE"/>
    <w:rsid w:val="004673B9"/>
    <w:rsid w:val="0048031C"/>
    <w:rsid w:val="004C1D70"/>
    <w:rsid w:val="004C23E6"/>
    <w:rsid w:val="004E1F5E"/>
    <w:rsid w:val="004E32E4"/>
    <w:rsid w:val="004E6EE3"/>
    <w:rsid w:val="004F7C64"/>
    <w:rsid w:val="005033EA"/>
    <w:rsid w:val="00503804"/>
    <w:rsid w:val="00511426"/>
    <w:rsid w:val="005153D9"/>
    <w:rsid w:val="00560D15"/>
    <w:rsid w:val="005657CF"/>
    <w:rsid w:val="00566C81"/>
    <w:rsid w:val="00587AC1"/>
    <w:rsid w:val="005F38EE"/>
    <w:rsid w:val="005F51B4"/>
    <w:rsid w:val="006238C8"/>
    <w:rsid w:val="00636FBF"/>
    <w:rsid w:val="00637942"/>
    <w:rsid w:val="0064206B"/>
    <w:rsid w:val="00643BDC"/>
    <w:rsid w:val="0066735C"/>
    <w:rsid w:val="00672D1B"/>
    <w:rsid w:val="006920F3"/>
    <w:rsid w:val="006A53E6"/>
    <w:rsid w:val="006C7A12"/>
    <w:rsid w:val="006D18A3"/>
    <w:rsid w:val="006E609A"/>
    <w:rsid w:val="006F671D"/>
    <w:rsid w:val="006F7DFC"/>
    <w:rsid w:val="00704E01"/>
    <w:rsid w:val="00712458"/>
    <w:rsid w:val="00721D20"/>
    <w:rsid w:val="00735AE0"/>
    <w:rsid w:val="00752598"/>
    <w:rsid w:val="00754382"/>
    <w:rsid w:val="00763C39"/>
    <w:rsid w:val="007704EF"/>
    <w:rsid w:val="0078212B"/>
    <w:rsid w:val="00795C10"/>
    <w:rsid w:val="007A1008"/>
    <w:rsid w:val="007A4630"/>
    <w:rsid w:val="007A6235"/>
    <w:rsid w:val="007B06DC"/>
    <w:rsid w:val="007B7B97"/>
    <w:rsid w:val="007C5D2C"/>
    <w:rsid w:val="007E4AA2"/>
    <w:rsid w:val="00805594"/>
    <w:rsid w:val="00831731"/>
    <w:rsid w:val="008352F1"/>
    <w:rsid w:val="00880BFD"/>
    <w:rsid w:val="008A2921"/>
    <w:rsid w:val="008B68C7"/>
    <w:rsid w:val="008C0458"/>
    <w:rsid w:val="008C56EB"/>
    <w:rsid w:val="008C655E"/>
    <w:rsid w:val="008C7B2B"/>
    <w:rsid w:val="008E6E6E"/>
    <w:rsid w:val="00902473"/>
    <w:rsid w:val="009142CB"/>
    <w:rsid w:val="009169FC"/>
    <w:rsid w:val="00930732"/>
    <w:rsid w:val="0093590F"/>
    <w:rsid w:val="00942B0B"/>
    <w:rsid w:val="009869C8"/>
    <w:rsid w:val="009913AE"/>
    <w:rsid w:val="009913B4"/>
    <w:rsid w:val="009A3D09"/>
    <w:rsid w:val="009A66FC"/>
    <w:rsid w:val="009B2759"/>
    <w:rsid w:val="009C2830"/>
    <w:rsid w:val="009D1789"/>
    <w:rsid w:val="009D36DD"/>
    <w:rsid w:val="00A14BF1"/>
    <w:rsid w:val="00A27EF1"/>
    <w:rsid w:val="00A466C5"/>
    <w:rsid w:val="00A516FA"/>
    <w:rsid w:val="00A62FC2"/>
    <w:rsid w:val="00A63C8F"/>
    <w:rsid w:val="00A87701"/>
    <w:rsid w:val="00A919F7"/>
    <w:rsid w:val="00A94CDA"/>
    <w:rsid w:val="00AA2E59"/>
    <w:rsid w:val="00AA2E66"/>
    <w:rsid w:val="00AC082A"/>
    <w:rsid w:val="00AC2DE8"/>
    <w:rsid w:val="00AD6FDA"/>
    <w:rsid w:val="00AF2249"/>
    <w:rsid w:val="00B0170E"/>
    <w:rsid w:val="00B11EE0"/>
    <w:rsid w:val="00B24476"/>
    <w:rsid w:val="00B25F3B"/>
    <w:rsid w:val="00B33AD3"/>
    <w:rsid w:val="00B345E4"/>
    <w:rsid w:val="00B37047"/>
    <w:rsid w:val="00B518FE"/>
    <w:rsid w:val="00B56FF7"/>
    <w:rsid w:val="00B60486"/>
    <w:rsid w:val="00B62697"/>
    <w:rsid w:val="00B711EF"/>
    <w:rsid w:val="00B72643"/>
    <w:rsid w:val="00B735F5"/>
    <w:rsid w:val="00B86FE3"/>
    <w:rsid w:val="00BA192A"/>
    <w:rsid w:val="00BB19E7"/>
    <w:rsid w:val="00BC53FC"/>
    <w:rsid w:val="00BD28FD"/>
    <w:rsid w:val="00BE00BC"/>
    <w:rsid w:val="00BE233C"/>
    <w:rsid w:val="00BE4330"/>
    <w:rsid w:val="00BF1237"/>
    <w:rsid w:val="00BF6657"/>
    <w:rsid w:val="00BF7C87"/>
    <w:rsid w:val="00C05B70"/>
    <w:rsid w:val="00C10C20"/>
    <w:rsid w:val="00C2412E"/>
    <w:rsid w:val="00C24B1A"/>
    <w:rsid w:val="00C36E89"/>
    <w:rsid w:val="00C4126C"/>
    <w:rsid w:val="00C45FDC"/>
    <w:rsid w:val="00C5240E"/>
    <w:rsid w:val="00C52C4D"/>
    <w:rsid w:val="00C602AA"/>
    <w:rsid w:val="00C72170"/>
    <w:rsid w:val="00CA3573"/>
    <w:rsid w:val="00CB3115"/>
    <w:rsid w:val="00CB47FD"/>
    <w:rsid w:val="00CB70EE"/>
    <w:rsid w:val="00CC0B2F"/>
    <w:rsid w:val="00CC3A00"/>
    <w:rsid w:val="00CD7D30"/>
    <w:rsid w:val="00CF6FB9"/>
    <w:rsid w:val="00D04982"/>
    <w:rsid w:val="00D24980"/>
    <w:rsid w:val="00D348A2"/>
    <w:rsid w:val="00D354F4"/>
    <w:rsid w:val="00D36C5A"/>
    <w:rsid w:val="00D40ABF"/>
    <w:rsid w:val="00D54A8C"/>
    <w:rsid w:val="00D7187E"/>
    <w:rsid w:val="00D74158"/>
    <w:rsid w:val="00D827D3"/>
    <w:rsid w:val="00DA7296"/>
    <w:rsid w:val="00DB1664"/>
    <w:rsid w:val="00DC6C9D"/>
    <w:rsid w:val="00DD676E"/>
    <w:rsid w:val="00DE7363"/>
    <w:rsid w:val="00E144CB"/>
    <w:rsid w:val="00E44A98"/>
    <w:rsid w:val="00E552F3"/>
    <w:rsid w:val="00E605F3"/>
    <w:rsid w:val="00E67A7E"/>
    <w:rsid w:val="00E76151"/>
    <w:rsid w:val="00E83417"/>
    <w:rsid w:val="00E8672F"/>
    <w:rsid w:val="00E91CBD"/>
    <w:rsid w:val="00E95A7B"/>
    <w:rsid w:val="00EA0F29"/>
    <w:rsid w:val="00EA7E40"/>
    <w:rsid w:val="00EC2D09"/>
    <w:rsid w:val="00ED6545"/>
    <w:rsid w:val="00EE2267"/>
    <w:rsid w:val="00EE302C"/>
    <w:rsid w:val="00EF1AA9"/>
    <w:rsid w:val="00EF7135"/>
    <w:rsid w:val="00F03B50"/>
    <w:rsid w:val="00F13276"/>
    <w:rsid w:val="00F232F9"/>
    <w:rsid w:val="00F27301"/>
    <w:rsid w:val="00F30909"/>
    <w:rsid w:val="00F34156"/>
    <w:rsid w:val="00F40443"/>
    <w:rsid w:val="00F40D2D"/>
    <w:rsid w:val="00F860B1"/>
    <w:rsid w:val="00F86C88"/>
    <w:rsid w:val="00FA185D"/>
    <w:rsid w:val="00FA762C"/>
    <w:rsid w:val="00FA7C05"/>
    <w:rsid w:val="00FB205B"/>
    <w:rsid w:val="00FB71FE"/>
    <w:rsid w:val="00FB7241"/>
    <w:rsid w:val="00FE66CB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AA4B4C"/>
  <w15:docId w15:val="{2809A2BB-DFA7-4488-A8E1-21EA69C5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18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qFormat/>
    <w:pPr>
      <w:spacing w:before="100" w:beforeAutospacing="1" w:after="100" w:afterAutospacing="1" w:line="375" w:lineRule="atLeast"/>
      <w:outlineLvl w:val="1"/>
    </w:pPr>
    <w:rPr>
      <w:rFonts w:ascii="Verdana" w:hAnsi="Verdana"/>
      <w:b/>
      <w:bCs/>
      <w:color w:val="333333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Prrafodelista">
    <w:name w:val="List Paragraph"/>
    <w:basedOn w:val="Normal"/>
    <w:uiPriority w:val="34"/>
    <w:qFormat/>
    <w:rsid w:val="00C2412E"/>
    <w:pPr>
      <w:ind w:left="708"/>
    </w:pPr>
  </w:style>
  <w:style w:type="character" w:styleId="Hipervnculo">
    <w:name w:val="Hyperlink"/>
    <w:basedOn w:val="Fuentedeprrafopredeter"/>
    <w:uiPriority w:val="99"/>
    <w:unhideWhenUsed/>
    <w:rsid w:val="009A66FC"/>
    <w:rPr>
      <w:color w:val="0000FF" w:themeColor="hyperlink"/>
      <w:u w:val="single"/>
    </w:rPr>
  </w:style>
  <w:style w:type="paragraph" w:customStyle="1" w:styleId="Address1">
    <w:name w:val="Address 1"/>
    <w:rsid w:val="00E83417"/>
    <w:pPr>
      <w:spacing w:before="240" w:after="240"/>
      <w:jc w:val="center"/>
    </w:pPr>
    <w:rPr>
      <w:rFonts w:ascii="Lucida Sans Unicode" w:hAnsi="Lucida Sans Unicode" w:cs="Arial"/>
      <w:b/>
      <w:bCs/>
      <w:noProof/>
      <w:color w:val="FFFFFF"/>
      <w:spacing w:val="20"/>
      <w:sz w:val="28"/>
      <w:szCs w:val="28"/>
      <w:lang w:val="en-US" w:eastAsia="en-US"/>
    </w:rPr>
  </w:style>
  <w:style w:type="paragraph" w:customStyle="1" w:styleId="Address2">
    <w:name w:val="Address 2"/>
    <w:basedOn w:val="Normal"/>
    <w:rsid w:val="00E83417"/>
    <w:pPr>
      <w:keepLines/>
      <w:spacing w:line="160" w:lineRule="atLeast"/>
    </w:pPr>
    <w:rPr>
      <w:color w:val="FFFF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ffypharmacy.com/" TargetMode="External"/><Relationship Id="rId1" Type="http://schemas.openxmlformats.org/officeDocument/2006/relationships/hyperlink" Target="mailto:affinity@affinityelectronic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E\AppData\Roaming\Microsoft\Plantillas\Lista%20de%20comprobaci&#243;n%20para%20la%20orientaci&#243;n%20de%20nuevos%20emplead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EFEE3-237F-49E9-9378-30CAB312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Lista de comprobación para la orientación de nuevos empleados.dot</Template>
  <TotalTime>21</TotalTime>
  <Pages>2</Pages>
  <Words>537</Words>
  <Characters>2955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[Nombre_de_la_empresa] </vt:lpstr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</dc:creator>
  <cp:lastModifiedBy>Ingenieria ImasD</cp:lastModifiedBy>
  <cp:revision>6</cp:revision>
  <cp:lastPrinted>2021-11-11T16:28:00Z</cp:lastPrinted>
  <dcterms:created xsi:type="dcterms:W3CDTF">2021-11-11T15:59:00Z</dcterms:created>
  <dcterms:modified xsi:type="dcterms:W3CDTF">2021-11-11T16:31:00Z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TC012340533082</vt:lpwstr>
  </property>
</Properties>
</file>